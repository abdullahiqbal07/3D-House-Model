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41111013"/>
      </w:sdtPr>
      <w:sdtContent>
        <w:p w14:paraId="108B4E96" w14:textId="77777777" w:rsidR="0063669F" w:rsidRDefault="00647D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4832" behindDoc="1" locked="0" layoutInCell="1" allowOverlap="1" wp14:anchorId="2004C31F" wp14:editId="71BE31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41460"/>
                    <wp:effectExtent l="0" t="0" r="7620" b="254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0380" cy="914146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237" name="Rectangle 237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Rectangle 238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40"/>
                                      <w:szCs w:val="40"/>
                                      <w:u w:val="single"/>
                                    </w:rPr>
                                    <w:alias w:val="Author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204ABD" w14:textId="77777777" w:rsidR="0063669F" w:rsidRDefault="00647DE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Arial Black" w:hAnsi="Arial Black"/>
                                          <w:color w:val="FFFFFF" w:themeColor="background1"/>
                                          <w:sz w:val="40"/>
                                          <w:szCs w:val="40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  <w:color w:val="FFFFFF" w:themeColor="background1"/>
                                          <w:sz w:val="40"/>
                                          <w:szCs w:val="40"/>
                                          <w:u w:val="single"/>
                                        </w:rPr>
                                        <w:t>ENGINEERING DRAWING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239" name="Text Box 239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mdtSymbols" w:eastAsiaTheme="majorEastAsia" w:hAnsi="AmdtSymbols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double"/>
                                    </w:rPr>
                                    <w:alias w:val="Title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ED96D6" w14:textId="77777777" w:rsidR="0063669F" w:rsidRDefault="00647DE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mdtSymbols" w:eastAsiaTheme="majorEastAsia" w:hAnsi="AmdtSymbols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double"/>
                                        </w:rPr>
                                      </w:pPr>
                                      <w:r>
                                        <w:rPr>
                                          <w:rFonts w:ascii="AmdtSymbols" w:eastAsiaTheme="majorEastAsia" w:hAnsi="AmdtSymbols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double"/>
                                        </w:rPr>
                                        <w:t>SEMESTER 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height:719.8pt;width:539.4pt;mso-position-horizontal:center;mso-position-horizontal-relative:page;mso-position-vertical:center;mso-position-vertical-relative:page;z-index:-251564032;mso-width-relative:page;mso-height-relative:page;mso-width-percent:882;mso-height-percent:909;" coordsize="6864824,9123528" o:gfxdata="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0zusO1QAAAAcBAAAPAAAAAAAAAAEAIAAAACIAAABkcnMvZG93bnJldi54bWxQSwECFAAUAAAA&#10;CACHTuJAjVqE74ADAADbCwAADgAAAAAAAAABACAAAAAkAQAAZHJzL2Uyb0RvYy54bWxQSwUGAAAA&#10;AAYABgBZAQAAFgcAAAAA&#10;">
                    <o:lock v:ext="edit" aspectratio="f"/>
                    <v:rect id="Rectangle 237" o:spid="_x0000_s1026" o:spt="1" style="position:absolute;left:0;top:0;height:1371600;width:6858000;v-text-anchor:middle;" fillcolor="#4472C4 [3204]" filled="t" stroked="f" coordsize="21600,21600" o:gfxdata="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/16b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Rectangle 238" o:spid="_x0000_s1026" o:spt="1" style="position:absolute;left:0;top:4094328;height:5029200;width:6858000;v-text-anchor:bottom;" fillcolor="#4472C4 [3204]" filled="t" stroked="f" coordsize="21600,21600" o:gfxdata="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2vg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20.32mm,12.7mm,12.7mm">
                        <w:txbxContent>
                          <w:sdt>
                            <w:sdtPr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Author"/>
                              <w:id w:val="945428907"/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0"/>
                                  <w:spacing w:before="120"/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40"/>
                                    <w:szCs w:val="40"/>
                                    <w:u w:val="singl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FFFFFF" w:themeColor="background1"/>
                                    <w:sz w:val="40"/>
                                    <w:szCs w:val="40"/>
                                    <w:u w:val="singl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ENGINEERING DRAWING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 id="_x0000_s1026" o:spid="_x0000_s1026" o:spt="202" type="#_x0000_t202" style="position:absolute;left:6824;top:1371600;height:2722728;width:6858000;v-text-anchor:middle;" fillcolor="#FFFFFF [3212]" filled="t" stroked="f" coordsize="21600,21600" o:gfxdata="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d6ZU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0.5pt"/>
                      <v:imagedata o:title=""/>
                      <o:lock v:ext="edit" aspectratio="f"/>
                      <v:textbox inset="12.7mm,2.54mm,12.7mm,2.54mm">
                        <w:txbxContent>
                          <w:sdt>
                            <w:sdtPr>
                              <w:rPr>
                                <w:rFonts w:ascii="AmdtSymbols" w:hAnsi="AmdtSymbols" w:eastAsiaTheme="majorEastAsia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  <w:u w:val="doub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-9991715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AmdtSymbols" w:hAnsi="AmdtSymbols" w:eastAsiaTheme="majorEastAsia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  <w:u w:val="doub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0"/>
                                  <w:jc w:val="center"/>
                                  <w:rPr>
                                    <w:rFonts w:ascii="AmdtSymbols" w:hAnsi="AmdtSymbols" w:eastAsiaTheme="majorEastAsia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doub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AmdtSymbols" w:hAnsi="AmdtSymbols" w:eastAsiaTheme="majorEastAsia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doub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SEMESTER PROJECT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4B5292BA" w14:textId="77777777" w:rsidR="0063669F" w:rsidRDefault="00647DE1">
          <w:r>
            <w:br w:type="page"/>
          </w:r>
        </w:p>
      </w:sdtContent>
    </w:sdt>
    <w:p w14:paraId="39D3D94A" w14:textId="77777777" w:rsidR="0063669F" w:rsidRDefault="00647DE1">
      <w:pPr>
        <w:jc w:val="center"/>
      </w:pPr>
      <w:r>
        <w:rPr>
          <w:noProof/>
        </w:rPr>
        <w:lastRenderedPageBreak/>
        <w:drawing>
          <wp:inline distT="0" distB="0" distL="0" distR="0" wp14:anchorId="286B1523" wp14:editId="2F16997C">
            <wp:extent cx="1835785" cy="1939290"/>
            <wp:effectExtent l="0" t="0" r="12065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16" cy="197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B059D" wp14:editId="6EE30A29">
            <wp:extent cx="2722245" cy="258254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32" cy="26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BF0E" w14:textId="77777777" w:rsidR="0063669F" w:rsidRDefault="0063669F"/>
    <w:p w14:paraId="35054764" w14:textId="77777777" w:rsidR="0063669F" w:rsidRDefault="0063669F">
      <w:pPr>
        <w:shd w:val="clear" w:color="auto" w:fill="D0CECE" w:themeFill="background2" w:themeFillShade="E6"/>
      </w:pPr>
    </w:p>
    <w:p w14:paraId="26908FDC" w14:textId="77777777" w:rsidR="0063669F" w:rsidRDefault="00647DE1">
      <w:pPr>
        <w:bidi/>
        <w:spacing w:before="240" w:after="0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LAB PROJECT REPORT</w:t>
      </w:r>
    </w:p>
    <w:p w14:paraId="12EBBE2C" w14:textId="77777777" w:rsidR="0063669F" w:rsidRDefault="00647DE1">
      <w:pPr>
        <w:spacing w:before="240" w:after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SUBJECT: - </w:t>
      </w:r>
    </w:p>
    <w:p w14:paraId="78EB49E4" w14:textId="31458264" w:rsidR="0063669F" w:rsidRDefault="00647DE1">
      <w:pPr>
        <w:spacing w:before="240" w:after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ENGINEERING DRAWING</w:t>
      </w:r>
    </w:p>
    <w:p w14:paraId="52A8109E" w14:textId="77777777" w:rsidR="0007194C" w:rsidRDefault="0007194C">
      <w:pPr>
        <w:spacing w:before="240" w:after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661C148" w14:textId="77777777" w:rsidR="0007194C" w:rsidRDefault="0007194C" w:rsidP="0007194C">
      <w:pPr>
        <w:shd w:val="clear" w:color="auto" w:fill="D0CECE" w:themeFill="background2" w:themeFillShade="E6"/>
        <w:spacing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SUBMITTED BY:</w:t>
      </w:r>
    </w:p>
    <w:p w14:paraId="4C7478FB" w14:textId="77777777" w:rsidR="0007194C" w:rsidRDefault="0007194C" w:rsidP="0007194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57E9A99" w14:textId="14925285" w:rsidR="0063669F" w:rsidRDefault="0007194C" w:rsidP="0007194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 Abdullah Iqbal</w:t>
      </w:r>
    </w:p>
    <w:p w14:paraId="04AFDB05" w14:textId="77777777" w:rsidR="0007194C" w:rsidRDefault="0007194C" w:rsidP="0007194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AF3E36E" w14:textId="77777777" w:rsidR="0063669F" w:rsidRDefault="00647DE1">
      <w:pPr>
        <w:shd w:val="clear" w:color="auto" w:fill="D0CECE" w:themeFill="background2" w:themeFillShade="E6"/>
        <w:spacing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SUBMITTED TO:</w:t>
      </w:r>
    </w:p>
    <w:p w14:paraId="7968FD0D" w14:textId="77777777" w:rsidR="0063669F" w:rsidRDefault="0063669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BC0D2EF" w14:textId="77777777" w:rsidR="0063669F" w:rsidRDefault="00647DE1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 MISS SEHRISH FIRDOUS</w:t>
      </w:r>
    </w:p>
    <w:p w14:paraId="3F68F45D" w14:textId="77777777" w:rsidR="0063669F" w:rsidRDefault="0063669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38736FF3" w14:textId="77777777" w:rsidR="0063669F" w:rsidRDefault="00647DE1">
      <w:pPr>
        <w:shd w:val="clear" w:color="auto" w:fill="D0CECE" w:themeFill="background2" w:themeFillShade="E6"/>
        <w:spacing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SUBMISSION DATE:</w:t>
      </w:r>
    </w:p>
    <w:p w14:paraId="3F9A80CA" w14:textId="77777777" w:rsidR="0063669F" w:rsidRDefault="0063669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54B921D" w14:textId="77777777" w:rsidR="0063669F" w:rsidRDefault="00647DE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July 19, 2022</w:t>
      </w:r>
    </w:p>
    <w:p w14:paraId="5F311602" w14:textId="77777777" w:rsidR="0063669F" w:rsidRDefault="0063669F"/>
    <w:p w14:paraId="792642C2" w14:textId="77777777" w:rsidR="0063669F" w:rsidRDefault="0063669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E35C182" w14:textId="77777777" w:rsidR="00ED25EC" w:rsidRDefault="00ED25E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DC0C3B" w14:textId="4A392B0F" w:rsidR="0063669F" w:rsidRDefault="00647DE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Project Content: </w:t>
      </w:r>
    </w:p>
    <w:p w14:paraId="53CE01BC" w14:textId="64F47048" w:rsidR="0063669F" w:rsidRDefault="008A1F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647DE1">
        <w:rPr>
          <w:rFonts w:asciiTheme="majorBidi" w:hAnsiTheme="majorBidi" w:cstheme="majorBidi"/>
          <w:sz w:val="28"/>
          <w:szCs w:val="28"/>
        </w:rPr>
        <w:t xml:space="preserve"> floor</w:t>
      </w:r>
    </w:p>
    <w:p w14:paraId="21255C05" w14:textId="0478786A" w:rsidR="0063669F" w:rsidRDefault="008A1F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 Kitchen</w:t>
      </w:r>
    </w:p>
    <w:p w14:paraId="1994484D" w14:textId="46308770" w:rsidR="008A1F6B" w:rsidRPr="008A1F6B" w:rsidRDefault="008A1F6B" w:rsidP="008A1F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 rooms</w:t>
      </w:r>
    </w:p>
    <w:p w14:paraId="02ED6739" w14:textId="77777777" w:rsidR="0063669F" w:rsidRDefault="00647DE1">
      <w:pPr>
        <w:pStyle w:val="ListParagraph"/>
        <w:ind w:left="8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Project overview: </w:t>
      </w:r>
      <w:r>
        <w:rPr>
          <w:rFonts w:asciiTheme="majorBidi" w:hAnsiTheme="majorBidi" w:cstheme="majorBidi"/>
          <w:sz w:val="28"/>
          <w:szCs w:val="28"/>
        </w:rPr>
        <w:t>It is 3d project and basically most of it will be outer designed. In which realistic view will be given and renderings and automation will be used.</w:t>
      </w:r>
    </w:p>
    <w:p w14:paraId="689D9C4B" w14:textId="77777777" w:rsidR="0063669F" w:rsidRDefault="00647DE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Description:</w:t>
      </w:r>
    </w:p>
    <w:p w14:paraId="67DDABA6" w14:textId="2572160D" w:rsidR="0063669F" w:rsidRDefault="002C6EE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is a </w:t>
      </w:r>
      <w:proofErr w:type="gramStart"/>
      <w:r>
        <w:rPr>
          <w:rFonts w:asciiTheme="majorBidi" w:hAnsiTheme="majorBidi" w:cstheme="majorBidi"/>
          <w:sz w:val="28"/>
          <w:szCs w:val="28"/>
        </w:rPr>
        <w:t>single story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house. It consists of two rooms, 1 kitchen a</w:t>
      </w:r>
      <w:r w:rsidR="00647DE1">
        <w:rPr>
          <w:rFonts w:asciiTheme="majorBidi" w:hAnsiTheme="majorBidi" w:cstheme="majorBidi"/>
          <w:sz w:val="28"/>
          <w:szCs w:val="28"/>
        </w:rPr>
        <w:t>nd t</w:t>
      </w:r>
      <w:r>
        <w:rPr>
          <w:rFonts w:asciiTheme="majorBidi" w:hAnsiTheme="majorBidi" w:cstheme="majorBidi"/>
          <w:sz w:val="28"/>
          <w:szCs w:val="28"/>
        </w:rPr>
        <w:t>here is</w:t>
      </w:r>
      <w:r w:rsidR="00647DE1">
        <w:rPr>
          <w:rFonts w:asciiTheme="majorBidi" w:hAnsiTheme="majorBidi" w:cstheme="majorBidi"/>
          <w:sz w:val="28"/>
          <w:szCs w:val="28"/>
        </w:rPr>
        <w:t xml:space="preserve"> a roof top.</w:t>
      </w:r>
    </w:p>
    <w:p w14:paraId="3E0EDFE3" w14:textId="77777777" w:rsidR="0063669F" w:rsidRDefault="00647DE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Now we will move towards Floor planning.</w:t>
      </w:r>
    </w:p>
    <w:p w14:paraId="5BAFE679" w14:textId="77777777" w:rsidR="0063669F" w:rsidRDefault="00647DE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Measurements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06299617" w14:textId="4038BA32" w:rsidR="0063669F" w:rsidRDefault="00647DE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All measurements are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A1F6B">
        <w:rPr>
          <w:rFonts w:asciiTheme="majorBidi" w:hAnsiTheme="majorBidi" w:cstheme="majorBidi"/>
          <w:b/>
          <w:bCs/>
          <w:sz w:val="28"/>
          <w:szCs w:val="28"/>
        </w:rPr>
        <w:t>centimeters</w:t>
      </w:r>
      <w:r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the</w:t>
      </w:r>
      <w:r>
        <w:rPr>
          <w:rFonts w:asciiTheme="majorBidi" w:hAnsiTheme="majorBidi" w:cstheme="majorBidi"/>
          <w:sz w:val="28"/>
          <w:szCs w:val="28"/>
        </w:rPr>
        <w:t xml:space="preserve"> measurements are taken according to online project. And onward I briefly add snips of measurements also</w:t>
      </w:r>
    </w:p>
    <w:p w14:paraId="046F9393" w14:textId="77777777" w:rsidR="0063669F" w:rsidRDefault="00647DE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Floor Planning in 2D:</w:t>
      </w:r>
    </w:p>
    <w:p w14:paraId="477D301D" w14:textId="77777777" w:rsidR="0063669F" w:rsidRDefault="00647DE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Floor planning is in 2D workspace and mostly components used are</w:t>
      </w:r>
    </w:p>
    <w:p w14:paraId="20E005AD" w14:textId="4D327D5D" w:rsidR="002C6EE7" w:rsidRPr="00F45C33" w:rsidRDefault="00647DE1" w:rsidP="002C6EE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Line, polyline, rectangle, break, array, trim, modify, dimensions, offshoot, fillet, move, copy, snap grid, dynamic inputs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etc.</w:t>
      </w:r>
    </w:p>
    <w:p w14:paraId="604AF82E" w14:textId="77777777" w:rsidR="00F45C33" w:rsidRDefault="00F45C33" w:rsidP="00F45C3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</w:p>
    <w:p w14:paraId="1A22A3CD" w14:textId="017AD506" w:rsidR="00F45C33" w:rsidRDefault="00F45C33" w:rsidP="00F45C3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Now we use command of lines, and offshoot and dimensions to make it</w:t>
      </w:r>
    </w:p>
    <w:p w14:paraId="0F56378B" w14:textId="3DF2AFC3" w:rsidR="002C6EE7" w:rsidRDefault="002C6EE7" w:rsidP="002C6EE7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2BC76FD8" w14:textId="7E7D85DB" w:rsidR="002C6EE7" w:rsidRDefault="002C6EE7" w:rsidP="002C6EE7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0851DF7" w14:textId="7DDB6CDC" w:rsidR="005C6587" w:rsidRDefault="005C6587" w:rsidP="002C6EE7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65EC35D8" w14:textId="31DA9E79" w:rsidR="005C6587" w:rsidRDefault="005C6587" w:rsidP="002C6EE7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2AFE5D3A" w14:textId="7B4B48AB" w:rsidR="005C6587" w:rsidRDefault="005C6587" w:rsidP="002C6EE7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0053A40F" w14:textId="23C97C4A" w:rsidR="005C6587" w:rsidRDefault="005C6587" w:rsidP="002C6EE7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03B1D624" w14:textId="77777777" w:rsidR="005C6587" w:rsidRDefault="005C6587" w:rsidP="002C6EE7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141BC188" w14:textId="77777777" w:rsidR="00ED25EC" w:rsidRDefault="00ED25EC" w:rsidP="005C6587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72B20EA" w14:textId="3F4D50A6" w:rsidR="00F45C33" w:rsidRPr="005C6587" w:rsidRDefault="005C6587" w:rsidP="005C6587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5C6587">
        <w:rPr>
          <w:rFonts w:asciiTheme="majorBidi" w:hAnsiTheme="majorBidi" w:cstheme="majorBidi"/>
          <w:b/>
          <w:bCs/>
          <w:sz w:val="32"/>
          <w:szCs w:val="32"/>
        </w:rPr>
        <w:lastRenderedPageBreak/>
        <w:t>COMMANDS :</w:t>
      </w:r>
      <w:proofErr w:type="gramEnd"/>
    </w:p>
    <w:p w14:paraId="6C9A7A36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Command: _line</w:t>
      </w:r>
    </w:p>
    <w:p w14:paraId="7D4F5536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first point:</w:t>
      </w:r>
    </w:p>
    <w:p w14:paraId="6784F286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next point or [Undo]:  &lt;Ortho on&gt; 8600</w:t>
      </w:r>
    </w:p>
    <w:p w14:paraId="7258ECE5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Command: _line</w:t>
      </w:r>
    </w:p>
    <w:p w14:paraId="588514CF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first point:</w:t>
      </w:r>
    </w:p>
    <w:p w14:paraId="047C40B7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next point or [Undo]: 7600</w:t>
      </w:r>
    </w:p>
    <w:p w14:paraId="2DCB5518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C8C3E6D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5B43CB17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offset:</w:t>
      </w:r>
    </w:p>
    <w:p w14:paraId="52D315FC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Command: _offset</w:t>
      </w:r>
    </w:p>
    <w:p w14:paraId="06FF3C37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5C658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5C658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08B5D164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offset distance or [Through/Erase/Layer] &lt;Through&gt;: T</w:t>
      </w:r>
    </w:p>
    <w:p w14:paraId="422EA0C6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 T</w:t>
      </w:r>
    </w:p>
    <w:p w14:paraId="11DAB5A8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*Invalid selection*</w:t>
      </w:r>
    </w:p>
    <w:p w14:paraId="0E77ACD3" w14:textId="2B5E698A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Expects a point or Exit</w:t>
      </w:r>
    </w:p>
    <w:p w14:paraId="60039BE3" w14:textId="0120FB1F" w:rsidR="00B14ED7" w:rsidRPr="005C6587" w:rsidRDefault="00B14ED7" w:rsidP="00F45C33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94E85DD" wp14:editId="04725292">
            <wp:extent cx="20669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D157" w14:textId="77777777" w:rsidR="00B14ED7" w:rsidRDefault="00B14ED7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D5AD385" w14:textId="77777777" w:rsidR="00B14ED7" w:rsidRDefault="00B14ED7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02DD65F" w14:textId="5512CD4D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lastRenderedPageBreak/>
        <w:t>Select object to offset or [Exit/Undo] &lt;Exit&gt;:</w:t>
      </w:r>
    </w:p>
    <w:p w14:paraId="1985CB70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through point or [Exit/Multiple/Undo] &lt;Exit&gt;: 300</w:t>
      </w:r>
    </w:p>
    <w:p w14:paraId="3CDA41C2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1C19808D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through point or [Exit/Multiple/Undo] &lt;Exit&gt;: 300</w:t>
      </w:r>
    </w:p>
    <w:p w14:paraId="1965693B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6282C543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through point or [Exit/Multiple/Undo] &lt;Exit&gt;: 3000</w:t>
      </w:r>
    </w:p>
    <w:p w14:paraId="4DD68A75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3A8A92A8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through point or [Exit/Multiple/Undo] &lt;Exit&gt;: 300</w:t>
      </w:r>
    </w:p>
    <w:p w14:paraId="7128FCF0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4C7C6F15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through point or [Exit/Multiple/Undo] &lt;Exit&gt;: 3700</w:t>
      </w:r>
    </w:p>
    <w:p w14:paraId="5CBE680C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0FAA7206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through point or [Exit/Multiple/Undo] &lt;Exit&gt;: 300</w:t>
      </w:r>
    </w:p>
    <w:p w14:paraId="18E5059B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2514D258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through point or [Exit/Multiple/Undo] &lt;Exit&gt;: 4000</w:t>
      </w:r>
    </w:p>
    <w:p w14:paraId="2AD634F0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76B9B326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through point or [Exit/Multiple/Undo] &lt;Exit&gt;: 300</w:t>
      </w:r>
    </w:p>
    <w:p w14:paraId="4D1AC273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16A2832E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through point or [Exit/Multiple/Undo] &lt;Exit&gt;: 3700</w:t>
      </w:r>
    </w:p>
    <w:p w14:paraId="738F4789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5AB84C14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Specify through point or [Exit/Multiple/Undo] &lt;Exit&gt;: 300</w:t>
      </w:r>
    </w:p>
    <w:p w14:paraId="6B4B7819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494B594F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6AADF9D9" w14:textId="67216546" w:rsidR="00F45C33" w:rsidRPr="005C6587" w:rsidRDefault="00B14ED7" w:rsidP="00B14ED7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721E6" wp14:editId="3BCAE986">
            <wp:extent cx="3139440" cy="34761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309" cy="34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E4FB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39B4148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trim:</w:t>
      </w:r>
    </w:p>
    <w:p w14:paraId="662447A9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Command: _trim</w:t>
      </w:r>
    </w:p>
    <w:p w14:paraId="18DE1CCD" w14:textId="77777777" w:rsidR="00F45C33" w:rsidRPr="005C658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C658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1C03A85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535E9AA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6F5ED7B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486A7C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Washroom:</w:t>
      </w:r>
    </w:p>
    <w:p w14:paraId="5CDE5EF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9EE315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_offset</w:t>
      </w:r>
    </w:p>
    <w:p w14:paraId="21E81AB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6054DFB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&lt;Through&gt;: T</w:t>
      </w:r>
    </w:p>
    <w:p w14:paraId="3316C95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0C36FD5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1000</w:t>
      </w:r>
    </w:p>
    <w:p w14:paraId="34A22B0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Select object to offset or [Exit/Undo] &lt;Exit&gt;:</w:t>
      </w:r>
    </w:p>
    <w:p w14:paraId="4C589FE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150</w:t>
      </w:r>
    </w:p>
    <w:p w14:paraId="7EFA3E6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6138A9B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1200</w:t>
      </w:r>
    </w:p>
    <w:p w14:paraId="55D3C99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38E9863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150</w:t>
      </w:r>
    </w:p>
    <w:p w14:paraId="71CEB615" w14:textId="6DE4ADC8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78EBC15F" w14:textId="7DA650D5" w:rsidR="00B14ED7" w:rsidRPr="00B14ED7" w:rsidRDefault="00B14ED7" w:rsidP="00B14ED7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0780013" wp14:editId="4D6D613D">
            <wp:extent cx="2660073" cy="3021335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218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361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15250BB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Bath:</w:t>
      </w:r>
    </w:p>
    <w:p w14:paraId="493F5E1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_offset</w:t>
      </w:r>
    </w:p>
    <w:p w14:paraId="1F0AA1A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75E86E1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&lt;Through&gt;: T</w:t>
      </w:r>
    </w:p>
    <w:p w14:paraId="70D3595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77165BD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1200</w:t>
      </w:r>
    </w:p>
    <w:p w14:paraId="2FCEBBE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290B2A3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300</w:t>
      </w:r>
    </w:p>
    <w:p w14:paraId="2C5F5AA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Select object to offset or [Exit/Undo] &lt;Exit&gt;:</w:t>
      </w:r>
    </w:p>
    <w:p w14:paraId="61253D8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1250</w:t>
      </w:r>
    </w:p>
    <w:p w14:paraId="6CB6A98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 _u</w:t>
      </w:r>
    </w:p>
    <w:p w14:paraId="36937EE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5379624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2150</w:t>
      </w:r>
    </w:p>
    <w:p w14:paraId="72BC144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3462195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150</w:t>
      </w:r>
    </w:p>
    <w:p w14:paraId="3273181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046F088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2A6563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2475B6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trim:</w:t>
      </w:r>
    </w:p>
    <w:p w14:paraId="768A077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_trim</w:t>
      </w:r>
    </w:p>
    <w:p w14:paraId="284DF91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5258AC8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2EE0CA4F" w14:textId="78383F0B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20D78528" w14:textId="793B71E5" w:rsidR="00B14ED7" w:rsidRPr="00B14ED7" w:rsidRDefault="00B14ED7" w:rsidP="00B14ED7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88D6057" wp14:editId="1F92CA71">
            <wp:extent cx="2521067" cy="2847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988" cy="28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02C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147E64F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Kitchen:</w:t>
      </w:r>
    </w:p>
    <w:p w14:paraId="4FF4203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_offset</w:t>
      </w:r>
    </w:p>
    <w:p w14:paraId="6383A93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4CFF87F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&lt;Through&gt;: T</w:t>
      </w:r>
    </w:p>
    <w:p w14:paraId="0210A2B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533E397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4000</w:t>
      </w:r>
    </w:p>
    <w:p w14:paraId="152F69E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56FF252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300</w:t>
      </w:r>
    </w:p>
    <w:p w14:paraId="154024C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 *Cancel*</w:t>
      </w:r>
    </w:p>
    <w:p w14:paraId="58CFAC3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20E0C6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_trim</w:t>
      </w:r>
    </w:p>
    <w:p w14:paraId="5FFF7AA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6711365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1A5E104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5A4475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A52C27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_extend</w:t>
      </w:r>
    </w:p>
    <w:p w14:paraId="43FBC0A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2C1A839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extend or shift-select to trim or</w:t>
      </w:r>
    </w:p>
    <w:p w14:paraId="1036DED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40EE32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_trim</w:t>
      </w:r>
    </w:p>
    <w:p w14:paraId="6A2CFFD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5B60EA6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300D237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0316995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1504B9C1" w14:textId="444EC9DD" w:rsidR="00F45C33" w:rsidRPr="00B14ED7" w:rsidRDefault="00B14ED7" w:rsidP="00F45C33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A30F56" wp14:editId="2CFF59C2">
            <wp:extent cx="2956395" cy="3282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934" cy="32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E838" w14:textId="77777777" w:rsidR="00F45C33" w:rsidRPr="00B14ED7" w:rsidRDefault="00F45C33" w:rsidP="00F45C33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B14ED7">
        <w:rPr>
          <w:rFonts w:asciiTheme="majorBidi" w:hAnsiTheme="majorBidi" w:cstheme="majorBidi"/>
          <w:b/>
          <w:bCs/>
          <w:sz w:val="28"/>
          <w:szCs w:val="28"/>
        </w:rPr>
        <w:t>door:</w:t>
      </w:r>
    </w:p>
    <w:p w14:paraId="2E17ABA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5D20CA2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_offset</w:t>
      </w:r>
    </w:p>
    <w:p w14:paraId="4DF84BF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4987A1C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&lt;Through&gt;: T</w:t>
      </w:r>
    </w:p>
    <w:p w14:paraId="7356B8C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60FB371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1000</w:t>
      </w:r>
    </w:p>
    <w:p w14:paraId="207DE30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 *Cancel*</w:t>
      </w:r>
    </w:p>
    <w:p w14:paraId="187C0DD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A2BB9B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_trim</w:t>
      </w:r>
    </w:p>
    <w:p w14:paraId="2A80555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18566C0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467B33B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7F7ADD6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78C729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5213D65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Command: _trim</w:t>
      </w:r>
    </w:p>
    <w:p w14:paraId="5E1324F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1F7D211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1E6C677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3FCB46AF" w14:textId="12C1E721" w:rsidR="00F45C33" w:rsidRPr="00B14ED7" w:rsidRDefault="001119A1" w:rsidP="001119A1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3CC8886" wp14:editId="489E449C">
            <wp:extent cx="1866327" cy="211974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3305" cy="212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6F5A" w14:textId="6FDD46C2" w:rsidR="00F45C33" w:rsidRPr="001119A1" w:rsidRDefault="001119A1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1119A1">
        <w:rPr>
          <w:rFonts w:asciiTheme="majorBidi" w:hAnsiTheme="majorBidi" w:cstheme="majorBidi"/>
          <w:sz w:val="28"/>
          <w:szCs w:val="28"/>
        </w:rPr>
        <w:t>Window:</w:t>
      </w:r>
    </w:p>
    <w:p w14:paraId="25B3D05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_offset</w:t>
      </w:r>
    </w:p>
    <w:p w14:paraId="7E4CBB8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60C2F1A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&lt;Through&gt;: T</w:t>
      </w:r>
    </w:p>
    <w:p w14:paraId="31BE463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6B97EFE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900</w:t>
      </w:r>
    </w:p>
    <w:p w14:paraId="3EDABDB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68ADF99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900</w:t>
      </w:r>
    </w:p>
    <w:p w14:paraId="754DE2D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 *Cancel*</w:t>
      </w:r>
    </w:p>
    <w:p w14:paraId="48040DA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5E8D68E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_trim</w:t>
      </w:r>
    </w:p>
    <w:p w14:paraId="71FE7BE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4AE4FF4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4E22FC7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507BA1A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Command: _offset</w:t>
      </w:r>
    </w:p>
    <w:p w14:paraId="31F6759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5709F27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&lt;Through&gt;: T</w:t>
      </w:r>
    </w:p>
    <w:p w14:paraId="33A81D3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5376B51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900</w:t>
      </w:r>
    </w:p>
    <w:p w14:paraId="0C0DAD2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 *Cancel*</w:t>
      </w:r>
    </w:p>
    <w:p w14:paraId="03B7EEA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424A8B4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_extend</w:t>
      </w:r>
    </w:p>
    <w:p w14:paraId="40CEE9A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5CE5AB7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extend or shift-select to trim or</w:t>
      </w:r>
    </w:p>
    <w:p w14:paraId="71EFD63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[Boundary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/Project]:</w:t>
      </w:r>
    </w:p>
    <w:p w14:paraId="18FAAC1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3A9B92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_trim</w:t>
      </w:r>
    </w:p>
    <w:p w14:paraId="013157E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5D06E68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6CC5C0A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00B46F37" w14:textId="3232A27C" w:rsidR="00F45C33" w:rsidRPr="00B14ED7" w:rsidRDefault="00F45C33" w:rsidP="00B14ED7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</w:t>
      </w:r>
    </w:p>
    <w:p w14:paraId="251B2F1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_offset</w:t>
      </w:r>
    </w:p>
    <w:p w14:paraId="1EEAD30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31AED66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&lt;Through&gt;: T</w:t>
      </w:r>
    </w:p>
    <w:p w14:paraId="1B63EC3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636AFF4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1ACFDC1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700</w:t>
      </w:r>
    </w:p>
    <w:p w14:paraId="333BFED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1FABF0F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through point or [Exit/Multiple/Undo] &lt;Exit&gt;: 700</w:t>
      </w:r>
    </w:p>
    <w:p w14:paraId="2249224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Select object to offset or [Exit/Undo] &lt;Exit&gt;: *Cancel*</w:t>
      </w:r>
    </w:p>
    <w:p w14:paraId="6AB4EE1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A1F8CB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_extend</w:t>
      </w:r>
    </w:p>
    <w:p w14:paraId="67668C44" w14:textId="6ED6DC78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43D4CE8C" w14:textId="77777777" w:rsidR="001119A1" w:rsidRPr="00B14ED7" w:rsidRDefault="001119A1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41FFE9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extend or shift-select to trim or</w:t>
      </w:r>
    </w:p>
    <w:p w14:paraId="3A76EAA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[Boundary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/Project]:</w:t>
      </w:r>
    </w:p>
    <w:p w14:paraId="7F14F5E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22AE56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2AF80B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_extend</w:t>
      </w:r>
    </w:p>
    <w:p w14:paraId="41E93C8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2BC3D74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extend or shift-select to trim or</w:t>
      </w:r>
    </w:p>
    <w:p w14:paraId="1327205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[Boundary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/Project]:</w:t>
      </w:r>
    </w:p>
    <w:p w14:paraId="5F10065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04CF161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178E25F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353AA35" w14:textId="13522749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3D Start:</w:t>
      </w:r>
    </w:p>
    <w:p w14:paraId="51B9CD59" w14:textId="4835FD04" w:rsidR="001119A1" w:rsidRPr="00B14ED7" w:rsidRDefault="001119A1" w:rsidP="00F45C33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385B3E" wp14:editId="073D1164">
            <wp:extent cx="4946073" cy="3619302"/>
            <wp:effectExtent l="0" t="0" r="698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0892" cy="36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8A8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presspull</w:t>
      </w:r>
      <w:proofErr w:type="spellEnd"/>
    </w:p>
    <w:p w14:paraId="7E90E7C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1818FC7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1199164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[Multiple]:M</w:t>
      </w:r>
    </w:p>
    <w:p w14:paraId="38F76C9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070EBB4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selected, 2 total</w:t>
      </w:r>
    </w:p>
    <w:p w14:paraId="5B341A8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78EB085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6BAC7E4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[Multiple]:3000</w:t>
      </w:r>
    </w:p>
    <w:p w14:paraId="5376118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2 extrusion(s) created</w:t>
      </w:r>
    </w:p>
    <w:p w14:paraId="738B8C3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B8ECC7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047750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solidedit</w:t>
      </w:r>
      <w:proofErr w:type="spellEnd"/>
    </w:p>
    <w:p w14:paraId="10609DE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Solids editing automatic checking:  SOLIDCHECK=1</w:t>
      </w:r>
    </w:p>
    <w:p w14:paraId="6596680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 xml:space="preserve">Enter a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solids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editing option [Face/Edge/Body/Undo/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_edge</w:t>
      </w:r>
    </w:p>
    <w:p w14:paraId="5621CED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A085F4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5E3BEC7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edges or [Undo/Remove]:</w:t>
      </w:r>
    </w:p>
    <w:p w14:paraId="3BEBDB5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edges or [Undo/Remove]:</w:t>
      </w:r>
    </w:p>
    <w:p w14:paraId="6249617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base point or displacement: 900</w:t>
      </w:r>
    </w:p>
    <w:p w14:paraId="342D8839" w14:textId="5B904A02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second point of displacement: 900</w:t>
      </w:r>
    </w:p>
    <w:p w14:paraId="49741C32" w14:textId="27BFC38F" w:rsidR="001119A1" w:rsidRPr="00B14ED7" w:rsidRDefault="001119A1" w:rsidP="00F45C33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2BE0EC2" wp14:editId="5CDDFD69">
            <wp:extent cx="4391891" cy="277167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670" cy="27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B2B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807352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presspull</w:t>
      </w:r>
      <w:proofErr w:type="spellEnd"/>
    </w:p>
    <w:p w14:paraId="378ECE8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7C95846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Click a face, curve, or inside a bounded area</w:t>
      </w:r>
    </w:p>
    <w:p w14:paraId="0F0462B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364AF80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Click a face, curve, or inside a bounded area</w:t>
      </w:r>
    </w:p>
    <w:p w14:paraId="751A8C5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1687F23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786378B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[Multiple]:M</w:t>
      </w:r>
    </w:p>
    <w:p w14:paraId="1B1A53A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Select bounded area:</w:t>
      </w:r>
    </w:p>
    <w:p w14:paraId="5C0710D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PRESSPULL command.</w:t>
      </w:r>
    </w:p>
    <w:p w14:paraId="161E01A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1831BBE2" w14:textId="5D317F34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4EE9E6F9" w14:textId="1E7C1A53" w:rsidR="001119A1" w:rsidRPr="00B14ED7" w:rsidRDefault="001119A1" w:rsidP="00F45C33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A0AA06C" wp14:editId="12988F35">
            <wp:extent cx="4779818" cy="288474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758" cy="28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95A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loop extracted.</w:t>
      </w:r>
    </w:p>
    <w:p w14:paraId="22D63B1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Region created.</w:t>
      </w:r>
    </w:p>
    <w:p w14:paraId="0FA6005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selected, 2 total</w:t>
      </w:r>
    </w:p>
    <w:p w14:paraId="6E68677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36563A3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PRESSPULL command.</w:t>
      </w:r>
    </w:p>
    <w:p w14:paraId="25041EB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2A1BC21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loop extracted.</w:t>
      </w:r>
    </w:p>
    <w:p w14:paraId="05F234F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Region created.</w:t>
      </w:r>
    </w:p>
    <w:p w14:paraId="37E5BEB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selected, 3 total</w:t>
      </w:r>
    </w:p>
    <w:p w14:paraId="03D16E8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148A364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PRESSPULL command.</w:t>
      </w:r>
    </w:p>
    <w:p w14:paraId="1550A6E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521F710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1 loop extracted.</w:t>
      </w:r>
    </w:p>
    <w:p w14:paraId="1B3F676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Region created.</w:t>
      </w:r>
    </w:p>
    <w:p w14:paraId="6A6F39D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selected, 4 total</w:t>
      </w:r>
    </w:p>
    <w:p w14:paraId="480B530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757E51B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PRESSPULL command.</w:t>
      </w:r>
    </w:p>
    <w:p w14:paraId="0A12EA6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12B8099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loop extracted.</w:t>
      </w:r>
    </w:p>
    <w:p w14:paraId="39542C2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Region created.</w:t>
      </w:r>
    </w:p>
    <w:p w14:paraId="6D2EFFF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selected, 5 total</w:t>
      </w:r>
    </w:p>
    <w:p w14:paraId="3F1F06E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24592AD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0BCCEF78" w14:textId="01BA9EED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[Multiple]:900</w:t>
      </w:r>
    </w:p>
    <w:p w14:paraId="500B8A0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5BA708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C7ACF6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Windows</w:t>
      </w:r>
    </w:p>
    <w:p w14:paraId="4E740B7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rectang</w:t>
      </w:r>
      <w:proofErr w:type="spellEnd"/>
    </w:p>
    <w:p w14:paraId="54E7EA8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first corner point or [Chamfer/Elevation/Fillet/Thickness/Width]: 900</w:t>
      </w:r>
    </w:p>
    <w:p w14:paraId="601C4BC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 1200</w:t>
      </w:r>
    </w:p>
    <w:p w14:paraId="3892EC6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_copy</w:t>
      </w:r>
    </w:p>
    <w:p w14:paraId="778300B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</w:t>
      </w:r>
    </w:p>
    <w:p w14:paraId="77BFE85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l</w:t>
      </w:r>
    </w:p>
    <w:p w14:paraId="184031F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found (1 duplicate), 1 total</w:t>
      </w:r>
    </w:p>
    <w:p w14:paraId="71C874D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32364B5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 Copy mode = Multiple</w:t>
      </w:r>
    </w:p>
    <w:p w14:paraId="67F54B8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85E7A37" w14:textId="1FC7AE8C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B836E7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presspull</w:t>
      </w:r>
      <w:proofErr w:type="spellEnd"/>
    </w:p>
    <w:p w14:paraId="2C31A6F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07DE51F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76FBC94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[Multiple]:300</w:t>
      </w:r>
    </w:p>
    <w:p w14:paraId="34655A0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extrusion(s) created</w:t>
      </w:r>
    </w:p>
    <w:p w14:paraId="2F3B58B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12C6673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</w:t>
      </w:r>
    </w:p>
    <w:p w14:paraId="6071F4C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</w:t>
      </w:r>
    </w:p>
    <w:p w14:paraId="0EC7792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found, 2 total</w:t>
      </w:r>
    </w:p>
    <w:p w14:paraId="15800D1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C81D94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presspull</w:t>
      </w:r>
      <w:proofErr w:type="spellEnd"/>
    </w:p>
    <w:p w14:paraId="4C78868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46CDC2E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5EBA29C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[Multiple]:300</w:t>
      </w:r>
    </w:p>
    <w:p w14:paraId="26E16A5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extrusion(s) created</w:t>
      </w:r>
    </w:p>
    <w:p w14:paraId="30B89A0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34F9573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5C93583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[Multiple]:300</w:t>
      </w:r>
    </w:p>
    <w:p w14:paraId="1BACB05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extrusion(s) created</w:t>
      </w:r>
    </w:p>
    <w:p w14:paraId="4AF4E7F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073048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782AD0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presspull</w:t>
      </w:r>
      <w:proofErr w:type="spellEnd"/>
    </w:p>
    <w:p w14:paraId="7B34BF8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31A4A40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Click a face, curve, or inside a bounded area</w:t>
      </w:r>
    </w:p>
    <w:p w14:paraId="1434FE9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Select object or bounded area:</w:t>
      </w:r>
    </w:p>
    <w:p w14:paraId="501828E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Click a face, curve, or inside a bounded area</w:t>
      </w:r>
    </w:p>
    <w:p w14:paraId="49E6AA7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3125A08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Click a face, curve, or inside a bounded area</w:t>
      </w:r>
    </w:p>
    <w:p w14:paraId="0B8CD92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3572784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037D9CA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[Multiple]:M</w:t>
      </w:r>
    </w:p>
    <w:p w14:paraId="04EF907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7586820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selected, 2 total</w:t>
      </w:r>
    </w:p>
    <w:p w14:paraId="4437C52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2A93250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selected, 3 total</w:t>
      </w:r>
    </w:p>
    <w:p w14:paraId="6A00A92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36652F2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selected, 4 total</w:t>
      </w:r>
    </w:p>
    <w:p w14:paraId="62CFC98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58734DB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_union</w:t>
      </w:r>
    </w:p>
    <w:p w14:paraId="5A79EB4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</w:t>
      </w:r>
    </w:p>
    <w:p w14:paraId="1243F5A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found, 2 total</w:t>
      </w:r>
    </w:p>
    <w:p w14:paraId="5434195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DBC898C" w14:textId="4A800108" w:rsidR="00F45C33" w:rsidRPr="00B14ED7" w:rsidRDefault="003F629E" w:rsidP="00F45C33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B47762" wp14:editId="4554BE85">
            <wp:extent cx="4671515" cy="262024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166" cy="26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BE7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_imprint</w:t>
      </w:r>
    </w:p>
    <w:p w14:paraId="12999A5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a 3D solid or surface:</w:t>
      </w:r>
    </w:p>
    <w:p w14:paraId="29C3398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an object to imprint:</w:t>
      </w:r>
    </w:p>
    <w:p w14:paraId="41839B4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Delete the source object [Yes/No] &lt;N&gt;:</w:t>
      </w:r>
    </w:p>
    <w:p w14:paraId="70E9EB4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an object to imprint:</w:t>
      </w:r>
    </w:p>
    <w:p w14:paraId="58F505B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IMPRINT command.</w:t>
      </w:r>
    </w:p>
    <w:p w14:paraId="4AE963B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an object to imprint:</w:t>
      </w:r>
    </w:p>
    <w:p w14:paraId="76A4728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Delete the source object [Yes/No] &lt;N&gt;:</w:t>
      </w:r>
    </w:p>
    <w:p w14:paraId="1DCB4EB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an object to imprint:</w:t>
      </w:r>
    </w:p>
    <w:p w14:paraId="1B984F1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IMPRINT command.</w:t>
      </w:r>
    </w:p>
    <w:p w14:paraId="3D1F52E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an object to imprint:</w:t>
      </w:r>
    </w:p>
    <w:p w14:paraId="75BBC26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Delete the source object [Yes/No] &lt;N&gt;:</w:t>
      </w:r>
    </w:p>
    <w:p w14:paraId="3F1CDD0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an object to imprint:</w:t>
      </w:r>
    </w:p>
    <w:p w14:paraId="51573A3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1A613B6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solidedit</w:t>
      </w:r>
      <w:proofErr w:type="spellEnd"/>
    </w:p>
    <w:p w14:paraId="1F31B09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Solids editing automatic checking:  SOLIDCHECK=1</w:t>
      </w:r>
    </w:p>
    <w:p w14:paraId="504FA11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solids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editing option [Face/Edge/Body/Undo/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_face</w:t>
      </w:r>
    </w:p>
    <w:p w14:paraId="19E2BC5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Enter a face editing option</w:t>
      </w:r>
    </w:p>
    <w:p w14:paraId="2A60A4D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[Extrude/Move/Rotate/Offset/Taper/Delete/Copy/coLor/mAterial/Undo/eXit]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_color</w:t>
      </w:r>
    </w:p>
    <w:p w14:paraId="58A14F6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[Undo/Remove]: 1 face found.</w:t>
      </w:r>
    </w:p>
    <w:p w14:paraId="3F71220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7234268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55B833F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16AF241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58083C2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 1 face found.</w:t>
      </w:r>
    </w:p>
    <w:p w14:paraId="4EF88E0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306E08B9" w14:textId="2BCD18E0" w:rsidR="00F45C33" w:rsidRPr="00B14ED7" w:rsidRDefault="00F45C33" w:rsidP="003F629E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08517B0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8EA4D0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PLANIT</w:t>
      </w:r>
    </w:p>
    <w:p w14:paraId="0F9A054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_offset</w:t>
      </w:r>
    </w:p>
    <w:p w14:paraId="22CA02D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3ADB977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&lt;Through&gt;: *Cancel*</w:t>
      </w:r>
    </w:p>
    <w:p w14:paraId="154FAF1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CFDCC6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_offset</w:t>
      </w:r>
    </w:p>
    <w:p w14:paraId="1F97F96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244746F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&lt;Through&gt;: 75</w:t>
      </w:r>
    </w:p>
    <w:p w14:paraId="5D7A898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 *Cancel*</w:t>
      </w:r>
    </w:p>
    <w:p w14:paraId="40FB26C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7E0AC01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7D77DD2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_offset</w:t>
      </w:r>
    </w:p>
    <w:p w14:paraId="7A6B7D2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08AC26B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&lt;75.0000&gt;:</w:t>
      </w:r>
    </w:p>
    <w:p w14:paraId="4F57131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Select object to offset or [Exit/Undo] &lt;Exit&gt;:</w:t>
      </w:r>
    </w:p>
    <w:p w14:paraId="5A83A7C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point on side to offset or [Exit/Multiple/Undo] &lt;Exit&gt;:</w:t>
      </w:r>
    </w:p>
    <w:p w14:paraId="07C7678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07DAE29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point on side to offset or [Exit/Multiple/Undo] &lt;Exit&gt;:</w:t>
      </w:r>
    </w:p>
    <w:p w14:paraId="7334423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 *Cancel*</w:t>
      </w:r>
    </w:p>
    <w:p w14:paraId="36DD96D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PEDIT</w:t>
      </w:r>
    </w:p>
    <w:p w14:paraId="6DEFB18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polyline or [Multiple]:</w:t>
      </w:r>
    </w:p>
    <w:p w14:paraId="1F7B886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an option [Close/Join/Width/Edit vertex/Fit/Spline/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Decurve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Ltype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gen/Reverse/Undo]: *Cancel*</w:t>
      </w:r>
    </w:p>
    <w:p w14:paraId="612D908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C0F014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6B015D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PEDIT</w:t>
      </w:r>
    </w:p>
    <w:p w14:paraId="3C43DE2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polyline or [Multiple]: *Cancel*</w:t>
      </w:r>
    </w:p>
    <w:p w14:paraId="660CC3F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_OPEN</w:t>
      </w:r>
    </w:p>
    <w:p w14:paraId="6321BB5B" w14:textId="54715771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qsave</w:t>
      </w:r>
      <w:proofErr w:type="spellEnd"/>
    </w:p>
    <w:p w14:paraId="1B3474AD" w14:textId="651A385B" w:rsidR="003F629E" w:rsidRPr="00B14ED7" w:rsidRDefault="003F629E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01D8D1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Window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Lasso  Press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Spacebar to cycle options</w:t>
      </w:r>
    </w:p>
    <w:p w14:paraId="09C3F62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_fillet</w:t>
      </w:r>
    </w:p>
    <w:p w14:paraId="3DC63E3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Mode = TRIM, Radius = 0.0000</w:t>
      </w:r>
    </w:p>
    <w:p w14:paraId="794D588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first object or [Undo/Polyline/Radius/Trim/Multiple]:</w:t>
      </w:r>
    </w:p>
    <w:p w14:paraId="27496A9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second object or shift-select to apply corner or [Radius]:</w:t>
      </w:r>
    </w:p>
    <w:p w14:paraId="318DDEB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PEDIT</w:t>
      </w:r>
    </w:p>
    <w:p w14:paraId="2AA5D82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polyline or [Multiple]:</w:t>
      </w:r>
    </w:p>
    <w:p w14:paraId="37629A4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an option [Close/Join/Width/Edit vertex/Fit/Spline/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Decurve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Ltype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gen/Reverse/Undo]: C</w:t>
      </w:r>
    </w:p>
    <w:p w14:paraId="5CC45EA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Enter an option [Open/Join/Width/Edit vertex/Fit/Spline/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Decurve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Ltype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gen/Reverse/Undo]:</w:t>
      </w:r>
    </w:p>
    <w:p w14:paraId="10CBA73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'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_.-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LAYER</w:t>
      </w:r>
    </w:p>
    <w:p w14:paraId="6FDB927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layer:  "Plinth"</w:t>
      </w:r>
    </w:p>
    <w:p w14:paraId="558DFD9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 _COLOR</w:t>
      </w:r>
    </w:p>
    <w:p w14:paraId="4346BCDC" w14:textId="76401A25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New color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Truecolor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COlorbook</w:t>
      </w:r>
      <w:proofErr w:type="spellEnd"/>
      <w:proofErr w:type="gramStart"/>
      <w:r w:rsidRPr="00B14ED7">
        <w:rPr>
          <w:rFonts w:asciiTheme="majorBidi" w:hAnsiTheme="majorBidi" w:cstheme="majorBidi"/>
          <w:sz w:val="28"/>
          <w:szCs w:val="28"/>
        </w:rPr>
        <w:t>] :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160</w:t>
      </w:r>
    </w:p>
    <w:p w14:paraId="1437F64E" w14:textId="6F7CCDD7" w:rsidR="00EE36D9" w:rsidRPr="00B14ED7" w:rsidRDefault="00EE36D9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3F629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1F1A373" wp14:editId="4E182D72">
            <wp:extent cx="3823855" cy="2091681"/>
            <wp:effectExtent l="0" t="0" r="571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2848" cy="20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1B7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name list of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(s) for color 160 &lt;Plinth&gt;: =Plinth</w:t>
      </w:r>
    </w:p>
    <w:p w14:paraId="16D1778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</w:t>
      </w:r>
    </w:p>
    <w:p w14:paraId="7CE30F5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DD1722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713FB8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4A57C4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pedit</w:t>
      </w:r>
      <w:proofErr w:type="spellEnd"/>
    </w:p>
    <w:p w14:paraId="4B9E856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an option [Open/Join/Width/Edit vertex/Fit/Spline/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Decurve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Ltype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gen/Reverse/Undo]: *Cancel*</w:t>
      </w:r>
    </w:p>
    <w:p w14:paraId="1B702AF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*Cancel*</w:t>
      </w:r>
    </w:p>
    <w:p w14:paraId="392E07B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5EA250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Command:</w:t>
      </w:r>
    </w:p>
    <w:p w14:paraId="729C91C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7B917D9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178D203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pedit</w:t>
      </w:r>
      <w:proofErr w:type="spellEnd"/>
    </w:p>
    <w:p w14:paraId="1C18D32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an option [Open/Join/Width/Edit vertex/Fit/Spline/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Decurve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Ltype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gen/Reverse/Undo]: *Cancel*</w:t>
      </w:r>
    </w:p>
    <w:p w14:paraId="7F68CFA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72F3807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*Cancel*</w:t>
      </w:r>
    </w:p>
    <w:p w14:paraId="0293B7F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780424E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'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_.-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LAYER</w:t>
      </w:r>
    </w:p>
    <w:p w14:paraId="5208FDB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layer:  "Plinth"</w:t>
      </w:r>
    </w:p>
    <w:p w14:paraId="3DFA958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 _OFF</w:t>
      </w:r>
    </w:p>
    <w:p w14:paraId="5146FE0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name list of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(s) to turn off or &lt;select objects&gt;: =0</w:t>
      </w:r>
    </w:p>
    <w:p w14:paraId="2B8D711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</w:t>
      </w:r>
    </w:p>
    <w:p w14:paraId="6C398CC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76DA71F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'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_.-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LAYER</w:t>
      </w:r>
    </w:p>
    <w:p w14:paraId="3552786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layer:  "Plinth"</w:t>
      </w:r>
    </w:p>
    <w:p w14:paraId="37E0F9E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 _ON</w:t>
      </w:r>
    </w:p>
    <w:p w14:paraId="4CDF020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name list of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(s) to turn on: =0</w:t>
      </w:r>
    </w:p>
    <w:p w14:paraId="225CD55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</w:t>
      </w:r>
    </w:p>
    <w:p w14:paraId="5E70BFB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Command:</w:t>
      </w:r>
    </w:p>
    <w:p w14:paraId="2678E02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'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_.-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LAYER</w:t>
      </w:r>
    </w:p>
    <w:p w14:paraId="063AE80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layer:  "Plinth"</w:t>
      </w:r>
    </w:p>
    <w:p w14:paraId="1CE3CAB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 _ON</w:t>
      </w:r>
    </w:p>
    <w:p w14:paraId="69E5234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name list of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(s) to turn on: =3D Wall</w:t>
      </w:r>
    </w:p>
    <w:p w14:paraId="16872F3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</w:t>
      </w:r>
    </w:p>
    <w:p w14:paraId="5B2C05D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Crossing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Lasso  Press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Spacebar to cycle options</w:t>
      </w:r>
    </w:p>
    <w:p w14:paraId="6797480D" w14:textId="31B40F16" w:rsidR="00EE36D9" w:rsidRDefault="00EE36D9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3F629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3B39C33" wp14:editId="1FBFFF84">
            <wp:extent cx="4357255" cy="2769117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6641" cy="27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024A" w14:textId="39F0D7E5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_extrude</w:t>
      </w:r>
    </w:p>
    <w:p w14:paraId="293BAA4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wire frame density:  ISOLINES=4, Closed profiles creation mode = Solid</w:t>
      </w:r>
    </w:p>
    <w:p w14:paraId="71000DA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found</w:t>
      </w:r>
    </w:p>
    <w:p w14:paraId="2A18B1C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_MO Closed profiles creation mode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SUrface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&lt;Solid&gt;: _SO</w:t>
      </w:r>
    </w:p>
    <w:p w14:paraId="1069381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height of extrusion or [Direction/Path/Taper angle/Expression]: *Cancel*</w:t>
      </w:r>
    </w:p>
    <w:p w14:paraId="2F98F26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Command:</w:t>
      </w:r>
    </w:p>
    <w:p w14:paraId="1997B6B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'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_.-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LAYER</w:t>
      </w:r>
    </w:p>
    <w:p w14:paraId="6C49D39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layer:  "Plinth"</w:t>
      </w:r>
    </w:p>
    <w:p w14:paraId="67470F69" w14:textId="090A34E5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 xml:space="preserve">option </w:t>
      </w:r>
      <w:r w:rsidR="00EE36D9" w:rsidRPr="00EE36D9">
        <w:rPr>
          <w:rFonts w:asciiTheme="majorBidi" w:hAnsiTheme="majorBidi" w:cstheme="majorBidi"/>
          <w:sz w:val="28"/>
          <w:szCs w:val="28"/>
        </w:rPr>
        <w:t xml:space="preserve"> </w:t>
      </w:r>
      <w:r w:rsidRPr="00B14ED7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?/Make/Set/New/Rename/ON/OFF/Color/Ltype/LWeight/TRansparency/MATerial/Plot/Freeze/Thaw/LOck/Unlock/stAte/Description/rEconcile/Xref]: _OFF</w:t>
      </w:r>
    </w:p>
    <w:p w14:paraId="2C271AF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name list of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(s) to turn off or &lt;select objects&gt;: =Plinth</w:t>
      </w:r>
    </w:p>
    <w:p w14:paraId="73425E2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Really want layer "Plinth" (the CURRENT layer) off? &lt;N&gt; _Yes</w:t>
      </w:r>
    </w:p>
    <w:p w14:paraId="5423EC7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</w:t>
      </w:r>
    </w:p>
    <w:p w14:paraId="0121040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_extrude</w:t>
      </w:r>
    </w:p>
    <w:p w14:paraId="6AA5326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wire frame density:  ISOLINES=4, Closed profiles creation mode = Solid</w:t>
      </w:r>
    </w:p>
    <w:p w14:paraId="5E8B5E6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found</w:t>
      </w:r>
    </w:p>
    <w:p w14:paraId="23B26C1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_MO Closed profiles creation mode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SUrface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&lt;Solid&gt;: _SO</w:t>
      </w:r>
    </w:p>
    <w:p w14:paraId="0EE8944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height of extrusion or [Direction/Path/Taper angle/Expression]: 600</w:t>
      </w:r>
    </w:p>
    <w:p w14:paraId="046CBE6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Specify opposite corner or [Fence/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WPolygon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*Cancel*</w:t>
      </w:r>
    </w:p>
    <w:p w14:paraId="4C05A46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0F80450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LAYER</w:t>
      </w:r>
    </w:p>
    <w:p w14:paraId="4A62DDD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Specify opposite corner or [Fence/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WPolygon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5C4A456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Specify opposite corner or [Fence/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WPolygon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2855FC1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Invalid window specification.</w:t>
      </w:r>
    </w:p>
    <w:p w14:paraId="05B5504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opposite corner or [Fence/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WPolygon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Specify opposite corner or [Fence/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WPolygon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70DDC67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'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_.-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LAYER</w:t>
      </w:r>
    </w:p>
    <w:p w14:paraId="0713BC7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layer:  "Plinth"</w:t>
      </w:r>
    </w:p>
    <w:p w14:paraId="1B31F72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 _OFF</w:t>
      </w:r>
    </w:p>
    <w:p w14:paraId="66E439E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name list of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(s) to turn off or &lt;select objects&gt;: =0</w:t>
      </w:r>
    </w:p>
    <w:p w14:paraId="5C8F75B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</w:t>
      </w:r>
    </w:p>
    <w:p w14:paraId="06A2E86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2BAC73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'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_.-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LAYER</w:t>
      </w:r>
    </w:p>
    <w:p w14:paraId="4279058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layer:  "Plinth"</w:t>
      </w:r>
    </w:p>
    <w:p w14:paraId="37D624F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 _LOCK</w:t>
      </w:r>
    </w:p>
    <w:p w14:paraId="2D5533E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name list of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(s) to lock or &lt;select objects&gt;: =3D Wall</w:t>
      </w:r>
    </w:p>
    <w:p w14:paraId="38B42D4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</w:t>
      </w:r>
    </w:p>
    <w:p w14:paraId="733913B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Command: _u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'.-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LAYER '.-LAYER</w:t>
      </w:r>
    </w:p>
    <w:p w14:paraId="6344D1F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presspull</w:t>
      </w:r>
      <w:proofErr w:type="spellEnd"/>
    </w:p>
    <w:p w14:paraId="6237936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091F73E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16ADF3F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[Multiple]:900</w:t>
      </w:r>
    </w:p>
    <w:p w14:paraId="2A75AB3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extrusion(s) created</w:t>
      </w:r>
    </w:p>
    <w:p w14:paraId="7F363E4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7DFB71B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solidedit</w:t>
      </w:r>
      <w:proofErr w:type="spellEnd"/>
    </w:p>
    <w:p w14:paraId="324682D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Solids editing automatic checking:  SOLIDCHECK=1</w:t>
      </w:r>
    </w:p>
    <w:p w14:paraId="5615B08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solids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editing option [Face/Edge/Body/Undo/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_edge</w:t>
      </w:r>
    </w:p>
    <w:p w14:paraId="1922A0C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Enter an edge editing option [Copy/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coLor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/Undo/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_copy</w:t>
      </w:r>
    </w:p>
    <w:p w14:paraId="607FF6A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edges or [Undo/Remove]:</w:t>
      </w:r>
    </w:p>
    <w:p w14:paraId="282602C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edges or [Undo/Remove]:</w:t>
      </w:r>
    </w:p>
    <w:p w14:paraId="5545D9F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base point or displacement:</w:t>
      </w:r>
    </w:p>
    <w:p w14:paraId="73C7F01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second point of displacement: 1000</w:t>
      </w:r>
    </w:p>
    <w:p w14:paraId="5852528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an edge editing option [Copy/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coLor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/Undo/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C</w:t>
      </w:r>
    </w:p>
    <w:p w14:paraId="693523D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edges or [Undo/Remove]:</w:t>
      </w:r>
    </w:p>
    <w:p w14:paraId="36ABDEC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edges or [Undo/Remove]:</w:t>
      </w:r>
    </w:p>
    <w:p w14:paraId="7A8EF1B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base point or displacement:</w:t>
      </w:r>
    </w:p>
    <w:p w14:paraId="58DC608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second point of displacement: 200</w:t>
      </w:r>
    </w:p>
    <w:p w14:paraId="19712EA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an edge editing option [Copy/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coLor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/Undo/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C</w:t>
      </w:r>
    </w:p>
    <w:p w14:paraId="2618B62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edges or [Undo/Remove]:</w:t>
      </w:r>
    </w:p>
    <w:p w14:paraId="1D10FA6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edges or [Undo/Remove]:</w:t>
      </w:r>
    </w:p>
    <w:p w14:paraId="2F63A53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edges or [Undo/Remove]:</w:t>
      </w:r>
    </w:p>
    <w:p w14:paraId="1CC5769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base point or displacement:</w:t>
      </w:r>
    </w:p>
    <w:p w14:paraId="5E622E6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second point of displacement:  &lt;Ortho on&gt; 200</w:t>
      </w:r>
    </w:p>
    <w:p w14:paraId="779B192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an edge editing option [Copy/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coLor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/Undo/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*Cancel*</w:t>
      </w:r>
    </w:p>
    <w:p w14:paraId="7463CFD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presspull</w:t>
      </w:r>
      <w:proofErr w:type="spellEnd"/>
    </w:p>
    <w:p w14:paraId="342A2E0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0666EA7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qsave</w:t>
      </w:r>
      <w:proofErr w:type="spellEnd"/>
    </w:p>
    <w:p w14:paraId="24A741B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presspull</w:t>
      </w:r>
      <w:proofErr w:type="spellEnd"/>
    </w:p>
    <w:p w14:paraId="3F910A3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3A416F5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7B593F8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[Multiple]:300</w:t>
      </w:r>
    </w:p>
    <w:p w14:paraId="29E6557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extrusion(s) created</w:t>
      </w:r>
    </w:p>
    <w:p w14:paraId="0468833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Select object or bounded area:</w:t>
      </w:r>
    </w:p>
    <w:p w14:paraId="387F243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009DD55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[Multiple]:600</w:t>
      </w:r>
    </w:p>
    <w:p w14:paraId="420D046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extrusion(s) created</w:t>
      </w:r>
    </w:p>
    <w:p w14:paraId="086FA37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3DDDDCD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PRESSPULL command.</w:t>
      </w:r>
    </w:p>
    <w:p w14:paraId="036D5C0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1570361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PRESSPULL command.</w:t>
      </w:r>
    </w:p>
    <w:p w14:paraId="0CD6BC2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24FD3B2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Specify opposite corner or [Fence/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WPolygon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21D2FAD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Specify opposite corner or [Fence/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WPolygon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35EEFD3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Command: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_.erase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3 found</w:t>
      </w:r>
    </w:p>
    <w:p w14:paraId="2F00F96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MAT</w:t>
      </w:r>
    </w:p>
    <w:p w14:paraId="536DD88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MATBROWSEROPEN</w:t>
      </w:r>
    </w:p>
    <w:p w14:paraId="0A0AD2D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MATBROWSEROPEN</w:t>
      </w:r>
    </w:p>
    <w:p w14:paraId="47333ED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 DROPGEOM GROUP</w:t>
      </w:r>
    </w:p>
    <w:p w14:paraId="13FDDF1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Command: _u INTELLIZOOM 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INTELLIZOOM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'.3DPAN2</w:t>
      </w:r>
    </w:p>
    <w:p w14:paraId="65E7139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Specify opposite corner or [Fence/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WPolygon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6CE85F1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Specify opposite corner or [Fence/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WPolygon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*Cancel*</w:t>
      </w:r>
    </w:p>
    <w:p w14:paraId="71A6E8F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Command: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_.erase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1 found</w:t>
      </w:r>
    </w:p>
    <w:p w14:paraId="6B68BD0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'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_.-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LAYER</w:t>
      </w:r>
    </w:p>
    <w:p w14:paraId="2C2798F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layer:  "Plinth"</w:t>
      </w:r>
    </w:p>
    <w:p w14:paraId="06233DC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 _OFF</w:t>
      </w:r>
    </w:p>
    <w:p w14:paraId="1105C82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name list of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(s) to turn off or &lt;select objects&gt;: =3D Wall</w:t>
      </w:r>
    </w:p>
    <w:p w14:paraId="25DD016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</w:t>
      </w:r>
    </w:p>
    <w:p w14:paraId="2A8B6F7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4240C23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'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_.-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LAYER</w:t>
      </w:r>
    </w:p>
    <w:p w14:paraId="4966729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layer:  "Plinth"</w:t>
      </w:r>
    </w:p>
    <w:p w14:paraId="7A4806A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 _ON</w:t>
      </w:r>
    </w:p>
    <w:p w14:paraId="38349DD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name list of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(s) to turn on: =3D Wall</w:t>
      </w:r>
    </w:p>
    <w:p w14:paraId="55984B7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</w:t>
      </w:r>
    </w:p>
    <w:p w14:paraId="4E9533C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4CF0680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'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_.-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LAYER</w:t>
      </w:r>
    </w:p>
    <w:p w14:paraId="3DD3D5B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layer:  "Plinth"</w:t>
      </w:r>
    </w:p>
    <w:p w14:paraId="02BAD36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 _OFF</w:t>
      </w:r>
    </w:p>
    <w:p w14:paraId="544BFA6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name list of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(s) to turn off or &lt;select objects&gt;: =0</w:t>
      </w:r>
    </w:p>
    <w:p w14:paraId="01D2ADF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Make/Set/New/Rename/ON/OFF/Color/Ltype/LWeight/TRansparency/MATerial/Plot/Freeze/Thaw/LOck/Unlock/stAte/Description/rEconcile/Xref]:</w:t>
      </w:r>
    </w:p>
    <w:p w14:paraId="151EDA6F" w14:textId="77777777" w:rsidR="005C6587" w:rsidRPr="00B14ED7" w:rsidRDefault="005C6587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E57921E" w14:textId="4379076E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rectang</w:t>
      </w:r>
      <w:proofErr w:type="spellEnd"/>
    </w:p>
    <w:p w14:paraId="408D5AD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first corner point or [Chamfer/Elevation/Fillet/Thickness/Width]:</w:t>
      </w:r>
    </w:p>
    <w:p w14:paraId="09E27BF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</w:t>
      </w:r>
    </w:p>
    <w:p w14:paraId="50B988D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78C48EF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7AD0C7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DOOR</w:t>
      </w:r>
    </w:p>
    <w:p w14:paraId="34C42BB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_trim</w:t>
      </w:r>
    </w:p>
    <w:p w14:paraId="64CECAD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View is not plan to UCS. Command results may not be obvious.</w:t>
      </w:r>
    </w:p>
    <w:p w14:paraId="6C47E05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1C761B5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7A04634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15615FE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Edge is perpendicular to UCS XY plane.</w:t>
      </w:r>
    </w:p>
    <w:p w14:paraId="53A8007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6F27E61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/Undo]:</w:t>
      </w:r>
    </w:p>
    <w:p w14:paraId="68B31E6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Edge is perpendicular to UCS XY plane.</w:t>
      </w:r>
    </w:p>
    <w:p w14:paraId="3AA14C3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58F6108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/Undo]: *Cancel*</w:t>
      </w:r>
    </w:p>
    <w:p w14:paraId="72E410F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26C718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_trim</w:t>
      </w:r>
    </w:p>
    <w:p w14:paraId="054B59A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View is not plan to UCS. Command results may not be obvious.</w:t>
      </w:r>
    </w:p>
    <w:p w14:paraId="36BC065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Projection=UCS, Edge=None, Mode=Quick</w:t>
      </w:r>
    </w:p>
    <w:p w14:paraId="664BC57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03E3573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F45C3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14ED7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4395FC4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trim or shift-select to extend or</w:t>
      </w:r>
    </w:p>
    <w:p w14:paraId="6BFAF53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cuTting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edges/Crossing/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/Project/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eRase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/Undo]: *Cancel*</w:t>
      </w:r>
    </w:p>
    <w:p w14:paraId="159E5A9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7706D07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pline</w:t>
      </w:r>
      <w:proofErr w:type="spellEnd"/>
    </w:p>
    <w:p w14:paraId="5B791FA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start point: *Cancel*</w:t>
      </w:r>
    </w:p>
    <w:p w14:paraId="50BF439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492065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pline</w:t>
      </w:r>
      <w:proofErr w:type="spellEnd"/>
    </w:p>
    <w:p w14:paraId="010976A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start point: *Cancel*</w:t>
      </w:r>
    </w:p>
    <w:p w14:paraId="63195F4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F68D74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4176B6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pline</w:t>
      </w:r>
      <w:proofErr w:type="spellEnd"/>
    </w:p>
    <w:p w14:paraId="217F1EA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start point:</w:t>
      </w:r>
    </w:p>
    <w:p w14:paraId="24C7281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line-width is 0.0000</w:t>
      </w:r>
    </w:p>
    <w:p w14:paraId="075A8C4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next point or [Arc/Halfwidth/Length/Undo/Width]: 50</w:t>
      </w:r>
    </w:p>
    <w:p w14:paraId="37C4F61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next point or [Arc/Close/Halfwidth/Length/Undo/Width]: 30</w:t>
      </w:r>
    </w:p>
    <w:p w14:paraId="1A215F7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next point or [Arc/Close/Halfwidth/Length/Undo/Width]: 20</w:t>
      </w:r>
    </w:p>
    <w:p w14:paraId="0D5932C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next point or [Arc/Close/Halfwidth/Length/Undo/Width]: 270</w:t>
      </w:r>
    </w:p>
    <w:p w14:paraId="31FDB32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next point or [Arc/Close/Halfwidth/Length/Undo/Width]:</w:t>
      </w:r>
    </w:p>
    <w:p w14:paraId="6CCE446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next point or [Arc/Close/Halfwidth/Length/Undo/Width]:</w:t>
      </w:r>
    </w:p>
    <w:p w14:paraId="40239CA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next point or [Arc/Close/Halfwidth/Length/Undo/Width]: *Cancel*</w:t>
      </w:r>
    </w:p>
    <w:p w14:paraId="313CABB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Automatic save to C:\Users\Abdullah\AppData\Local\Temp\ED project_1_4713_b5ee4250.sv$ ...</w:t>
      </w:r>
    </w:p>
    <w:p w14:paraId="684BFE4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_chamfer</w:t>
      </w:r>
    </w:p>
    <w:p w14:paraId="4666CC0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(TRIM mode) Current chamfer Dist1 = 0.0000, Dist2 = 0.0000</w:t>
      </w:r>
    </w:p>
    <w:p w14:paraId="70ADE10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first line or [Undo/Polyline/Distance/Angle/Trim/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mEthod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/Multiple]:</w:t>
      </w:r>
    </w:p>
    <w:p w14:paraId="599F14D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second line or shift-select to apply corner or [Distance/Angle/Method]: D</w:t>
      </w:r>
    </w:p>
    <w:p w14:paraId="46EEB48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first chamfer distance &lt;0.0000&gt;: 70</w:t>
      </w:r>
    </w:p>
    <w:p w14:paraId="4E914D2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chamfer distance &lt;70.0000&gt;:</w:t>
      </w:r>
    </w:p>
    <w:p w14:paraId="3749B96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second line or shift-select to apply corner or [Distance/Angle/Method]:</w:t>
      </w:r>
    </w:p>
    <w:p w14:paraId="7C19499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_ellipse</w:t>
      </w:r>
    </w:p>
    <w:p w14:paraId="7128402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axis endpoint of ellipse or [Arc/Center]: _c</w:t>
      </w:r>
    </w:p>
    <w:p w14:paraId="3032EBF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center of ellipse: *Cancel*</w:t>
      </w:r>
    </w:p>
    <w:p w14:paraId="2BCBCD9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_ellipse</w:t>
      </w:r>
    </w:p>
    <w:p w14:paraId="449A13F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axis endpoint of ellipse or [Arc/Center]: _c</w:t>
      </w:r>
    </w:p>
    <w:p w14:paraId="65FC878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center of ellipse:</w:t>
      </w:r>
    </w:p>
    <w:p w14:paraId="23E7301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endpoint of axis: 20</w:t>
      </w:r>
    </w:p>
    <w:p w14:paraId="772D909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distance to other axis or [Rotation]: 20</w:t>
      </w:r>
    </w:p>
    <w:p w14:paraId="2A11CD3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Automatic save to C:\Users\Abdullah\AppData\Local\Temp\ED project_1_4713_b5ee4250.sv$ ...</w:t>
      </w:r>
    </w:p>
    <w:p w14:paraId="07F9E23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1869074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 ELLIPSE GROUP</w:t>
      </w:r>
    </w:p>
    <w:p w14:paraId="1049868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6FBA274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380D66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_circle</w:t>
      </w:r>
    </w:p>
    <w:p w14:paraId="10AD4B7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center point for circle or [3P/2P/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Ttr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(tan 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tan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radius)]:</w:t>
      </w:r>
    </w:p>
    <w:p w14:paraId="6335C4B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radius of circle or [Diameter]: 20</w:t>
      </w:r>
    </w:p>
    <w:p w14:paraId="20C967B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699BD3C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1A1786E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139E319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_circle</w:t>
      </w:r>
    </w:p>
    <w:p w14:paraId="36E05A9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center point for circle or [3P/2P/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Ttr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(tan 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tan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radius)]: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ttr</w:t>
      </w:r>
      <w:proofErr w:type="spellEnd"/>
    </w:p>
    <w:p w14:paraId="5801628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point on object for first tangent of circle:</w:t>
      </w:r>
    </w:p>
    <w:p w14:paraId="482D839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point on object for second tangent of circle:</w:t>
      </w:r>
    </w:p>
    <w:p w14:paraId="151D708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radius of circle &lt;20.0000&gt;: 15</w:t>
      </w:r>
    </w:p>
    <w:p w14:paraId="2572A18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9AB20D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7516BFE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_circle</w:t>
      </w:r>
    </w:p>
    <w:p w14:paraId="04CDC45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center point for circle or [3P/2P/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Ttr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(tan 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tan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radius)]: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ttr</w:t>
      </w:r>
      <w:proofErr w:type="spellEnd"/>
    </w:p>
    <w:p w14:paraId="64F0E30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point on object for first tangent of circle:</w:t>
      </w:r>
    </w:p>
    <w:p w14:paraId="0842D66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point on object for second tangent of circle:</w:t>
      </w:r>
    </w:p>
    <w:p w14:paraId="0727996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radius of circle &lt;15.0000&gt;:</w:t>
      </w:r>
    </w:p>
    <w:p w14:paraId="15353E3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6A195F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_sweep</w:t>
      </w:r>
    </w:p>
    <w:p w14:paraId="7003A6A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wire frame density:  ISOLINES=4, Closed profiles creation mode = Solid</w:t>
      </w:r>
    </w:p>
    <w:p w14:paraId="571C76A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sweep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_MO Closed profiles creation mode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SUrface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&lt;Solid&gt;: _SO</w:t>
      </w:r>
    </w:p>
    <w:p w14:paraId="7A00005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sweep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1 found</w:t>
      </w:r>
    </w:p>
    <w:p w14:paraId="6D19DB2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sweep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1 found, 2 total</w:t>
      </w:r>
    </w:p>
    <w:p w14:paraId="13F84C7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sweep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3799619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sweep path or [Alignment/Base point/Scale/Twist]:</w:t>
      </w:r>
    </w:p>
    <w:p w14:paraId="1241D63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Profile curve may not be selected as path curve.</w:t>
      </w:r>
    </w:p>
    <w:p w14:paraId="02C2E4B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sweep path or [Alignment/Base point/Scale/Twist]: *Cancel*</w:t>
      </w:r>
    </w:p>
    <w:p w14:paraId="09CC8B2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*Cancel*</w:t>
      </w:r>
    </w:p>
    <w:p w14:paraId="0702649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01DA633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21C380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_sweep</w:t>
      </w:r>
    </w:p>
    <w:p w14:paraId="7F9E46B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wire frame density:  ISOLINES=4, Closed profiles creation mode = Solid</w:t>
      </w:r>
    </w:p>
    <w:p w14:paraId="760AD3F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sweep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_MO Closed profiles creation mode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SUrface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&lt;Solid&gt;: _SO</w:t>
      </w:r>
    </w:p>
    <w:p w14:paraId="1871D2D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sweep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1 found</w:t>
      </w:r>
    </w:p>
    <w:p w14:paraId="61B2598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sweep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122228B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sweep path or [Alignment/Base point/Scale/Twist]:</w:t>
      </w:r>
    </w:p>
    <w:p w14:paraId="640010DE" w14:textId="71940497" w:rsidR="00EE36D9" w:rsidRDefault="00EE36D9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EE36D9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680FCEE" wp14:editId="2D741BD7">
            <wp:extent cx="4121727" cy="273769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7545" cy="27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9E16" w14:textId="53862763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QUICKPROPERTIES</w:t>
      </w:r>
    </w:p>
    <w:p w14:paraId="4101887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*Cancel*</w:t>
      </w:r>
    </w:p>
    <w:p w14:paraId="72DCE1D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Window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Lasso  Press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Spacebar to cycle options</w:t>
      </w:r>
    </w:p>
    <w:p w14:paraId="1447128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rectang</w:t>
      </w:r>
      <w:proofErr w:type="spellEnd"/>
    </w:p>
    <w:p w14:paraId="059FB8D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first corner point or [Chamfer/Elevation/Fillet/Thickness/Width]:</w:t>
      </w:r>
    </w:p>
    <w:p w14:paraId="5B82CF1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 *Cancel*</w:t>
      </w:r>
    </w:p>
    <w:p w14:paraId="6ED6B19C" w14:textId="6D8CF454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D68A97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rectang</w:t>
      </w:r>
      <w:proofErr w:type="spellEnd"/>
    </w:p>
    <w:p w14:paraId="7339A3A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first corner point or [Chamfer/Elevation/Fillet/Thickness/Width]:</w:t>
      </w:r>
    </w:p>
    <w:p w14:paraId="05490A3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5E19252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RECTANG command.</w:t>
      </w:r>
    </w:p>
    <w:p w14:paraId="05B37F8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5230D5A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RECTANG command.</w:t>
      </w:r>
    </w:p>
    <w:p w14:paraId="36825A6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41D3650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&gt;&gt;Enter new value for ORTHOMODE &lt;0&gt;:</w:t>
      </w:r>
    </w:p>
    <w:p w14:paraId="65D8AE0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RECTANG command.</w:t>
      </w:r>
    </w:p>
    <w:p w14:paraId="44999B5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53E8123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Resuming RECTANG command.</w:t>
      </w:r>
    </w:p>
    <w:p w14:paraId="090EE29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1B18110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05510BC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 INTELLIZOOM GROUP menu item</w:t>
      </w:r>
    </w:p>
    <w:p w14:paraId="113DEF3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 INTELLIZOOM</w:t>
      </w:r>
    </w:p>
    <w:p w14:paraId="100FF37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 RECTANG GROUP</w:t>
      </w:r>
    </w:p>
    <w:p w14:paraId="4EFC032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512EB9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1E46DE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rectang</w:t>
      </w:r>
      <w:proofErr w:type="spellEnd"/>
    </w:p>
    <w:p w14:paraId="2357ED7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first corner point or [Chamfer/Elevation/Fillet/Thickness/Width]: *Cancel*</w:t>
      </w:r>
    </w:p>
    <w:p w14:paraId="7F3CAAF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577B84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rectang</w:t>
      </w:r>
      <w:proofErr w:type="spellEnd"/>
    </w:p>
    <w:p w14:paraId="6CE60B1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first corner point or [Chamfer/Elevation/Fillet/Thickness/Width]:</w:t>
      </w:r>
    </w:p>
    <w:p w14:paraId="5045004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0229364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RECTANG command.</w:t>
      </w:r>
    </w:p>
    <w:p w14:paraId="021342D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37F8FDA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RECTANG command.</w:t>
      </w:r>
    </w:p>
    <w:p w14:paraId="66284A6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32BA457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RECTANG command.</w:t>
      </w:r>
    </w:p>
    <w:p w14:paraId="2F07414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44609F0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RECTANG command.</w:t>
      </w:r>
    </w:p>
    <w:p w14:paraId="49C1C60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29D5F4D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RECTANG command.</w:t>
      </w:r>
    </w:p>
    <w:p w14:paraId="101FE70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32EFC7F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RECTANG command.</w:t>
      </w:r>
    </w:p>
    <w:p w14:paraId="33D764A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other corner point or [Area/Dimensions/Rotation]:</w:t>
      </w:r>
    </w:p>
    <w:p w14:paraId="693D92F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RECTANG command.</w:t>
      </w:r>
    </w:p>
    <w:p w14:paraId="7A3CEDD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58CFEC1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</w:t>
      </w:r>
    </w:p>
    <w:p w14:paraId="3BA210D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</w:t>
      </w:r>
    </w:p>
    <w:p w14:paraId="536CEF0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151BDBF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68D200B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5B7388C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7A545CD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117A96A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26F313F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123ED89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Automatic save to C:\Users\Abdullah\AppData\Local\Temp\ED project_1_17377_ed41334a.sv$ ...</w:t>
      </w:r>
    </w:p>
    <w:p w14:paraId="268DF34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_offset</w:t>
      </w:r>
    </w:p>
    <w:p w14:paraId="2EBB0F3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59426BD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&lt;75.0000&gt;: 100</w:t>
      </w:r>
    </w:p>
    <w:p w14:paraId="64301B4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24935C8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point on side to offset or [Exit/Multiple/Undo] &lt;Exit&gt;:</w:t>
      </w:r>
    </w:p>
    <w:p w14:paraId="4451191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 *Cancel*</w:t>
      </w:r>
    </w:p>
    <w:p w14:paraId="763D02E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X</w:t>
      </w:r>
    </w:p>
    <w:p w14:paraId="1DA4B5C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EXPLODE</w:t>
      </w:r>
    </w:p>
    <w:p w14:paraId="52DD672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</w:t>
      </w:r>
    </w:p>
    <w:p w14:paraId="12CC472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41D244D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AA6A86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696F37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Command: _offset</w:t>
      </w:r>
    </w:p>
    <w:p w14:paraId="0806449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7381349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&lt;100.0000&gt;: 200</w:t>
      </w:r>
    </w:p>
    <w:p w14:paraId="3ECB240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1231E99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point on side to offset or [Exit/Multiple/Undo] &lt;Exit&gt;:</w:t>
      </w:r>
    </w:p>
    <w:p w14:paraId="1FDB703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406DD65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point on side to offset or [Exit/Multiple/Undo] &lt;Exit&gt;: 1100</w:t>
      </w:r>
    </w:p>
    <w:p w14:paraId="50C3821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7762B40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point on side to offset or [Exit/Multiple/Undo] &lt;Exit&gt;: 150</w:t>
      </w:r>
    </w:p>
    <w:p w14:paraId="20A22EB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 *Cancel*</w:t>
      </w:r>
    </w:p>
    <w:p w14:paraId="08E5F95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799C666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0011AD2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412B7C8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_line</w:t>
      </w:r>
    </w:p>
    <w:p w14:paraId="3C54B04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first point:</w:t>
      </w:r>
    </w:p>
    <w:p w14:paraId="17FAFFC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next point or [Undo]:</w:t>
      </w:r>
    </w:p>
    <w:p w14:paraId="1333AF1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next point or [Undo]: *Cancel*</w:t>
      </w:r>
    </w:p>
    <w:p w14:paraId="40D1D75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4D3FA68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1DE3AB0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_offset</w:t>
      </w:r>
    </w:p>
    <w:p w14:paraId="4224472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Erase source=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No  Layer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=Source  OFFSETGAPTYPE=0</w:t>
      </w:r>
    </w:p>
    <w:p w14:paraId="04C9FAA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offset distance or [Through/Erase/Layer] &lt;Through&gt;: 50</w:t>
      </w:r>
    </w:p>
    <w:p w14:paraId="53A0E86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5F0173B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point on side to offset or [Exit/Multiple/Undo] &lt;Exit&gt;:</w:t>
      </w:r>
    </w:p>
    <w:p w14:paraId="55C01BD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to offset or [Exit/Undo] &lt;Exit&gt;:</w:t>
      </w:r>
    </w:p>
    <w:p w14:paraId="45F8554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point on side to offset or [Exit/Multiple/Undo] &lt;Exit&gt;:</w:t>
      </w:r>
    </w:p>
    <w:p w14:paraId="62EC66A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22AD0B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5F94B65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</w:t>
      </w:r>
    </w:p>
    <w:p w14:paraId="67252A7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</w:t>
      </w:r>
    </w:p>
    <w:p w14:paraId="17DAC37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found, 2 total</w:t>
      </w:r>
    </w:p>
    <w:p w14:paraId="3E887FF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15A2369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0B15357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 5</w:t>
      </w:r>
    </w:p>
    <w:p w14:paraId="47B104A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6D0D30A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E1014F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_loft</w:t>
      </w:r>
    </w:p>
    <w:p w14:paraId="3A0023B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wire frame density:  ISOLINES=4, Closed profiles creation mode = Solid</w:t>
      </w:r>
    </w:p>
    <w:p w14:paraId="3266E5D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cross sections in lofting order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POint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/Join multiple edges/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_MO Closed profiles creation mode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SUrface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&lt;Solid&gt;: _SO</w:t>
      </w:r>
    </w:p>
    <w:p w14:paraId="308D4CF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cross sections in lofting order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POint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/Join multiple edges/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1 found</w:t>
      </w:r>
    </w:p>
    <w:p w14:paraId="37CD847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cross sections in lofting order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POint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/Join multiple edges/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1 found, 2 total</w:t>
      </w:r>
    </w:p>
    <w:p w14:paraId="62602EB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cross sections in lofting order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POint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/Join multiple edges/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1EEDCA2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2 cross sections selected</w:t>
      </w:r>
    </w:p>
    <w:p w14:paraId="2370E43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an option [Guides/Path/Cross sections only/Settings] &lt;Cross sections only&gt;: C</w:t>
      </w:r>
    </w:p>
    <w:p w14:paraId="3CEF74E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4964D63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C7A4E4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_loft</w:t>
      </w:r>
    </w:p>
    <w:p w14:paraId="3B19B4E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Current wire frame density:  ISOLINES=4, Closed profiles creation mode = Solid</w:t>
      </w:r>
    </w:p>
    <w:p w14:paraId="643E348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cross sections in lofting order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POint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/Join multiple edges/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_MO Closed profiles creation mode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SUrface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&lt;Solid&gt;: _SO</w:t>
      </w:r>
    </w:p>
    <w:p w14:paraId="4172B9E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cross sections in lofting order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POint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/Join multiple edges/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1 found</w:t>
      </w:r>
    </w:p>
    <w:p w14:paraId="69527AA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cross sections in lofting order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POint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/Join multiple edges/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1 found, 2 total</w:t>
      </w:r>
    </w:p>
    <w:p w14:paraId="1C3756A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cross sections in lofting order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POint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/Join multiple edges/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1204B25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 2 cross sections selected</w:t>
      </w:r>
    </w:p>
    <w:p w14:paraId="593A93B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an option [Guides/Path/Cross sections only/Settings] &lt;Cross sections only&gt;: C</w:t>
      </w:r>
    </w:p>
    <w:p w14:paraId="3742953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Specify opposite corner or [Fence/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WPolygon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CPolygon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*Cancel*</w:t>
      </w:r>
    </w:p>
    <w:p w14:paraId="1063843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4D35FD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Automatic save to C:\Users\Abdullah\AppData\Local\Temp\ED project_1_16897_9d8fcab8.sv$ ...</w:t>
      </w:r>
    </w:p>
    <w:p w14:paraId="4C1151C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4F7A93A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C80855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988B34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6C53502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_join</w:t>
      </w:r>
    </w:p>
    <w:p w14:paraId="53362D4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source object or multiple objects to join at once: Specify opposite corner: 0 found</w:t>
      </w:r>
    </w:p>
    <w:p w14:paraId="6073B94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source object or multiple objects to join at once: Specify opposite corner: 2 found</w:t>
      </w:r>
    </w:p>
    <w:p w14:paraId="5297093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join:</w:t>
      </w:r>
    </w:p>
    <w:p w14:paraId="074986E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2 objects converted to 1 polyline</w:t>
      </w:r>
    </w:p>
    <w:p w14:paraId="2ACA2D4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 JOIN GROUP</w:t>
      </w:r>
    </w:p>
    <w:p w14:paraId="2937EE5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Command: _u '.3DPAN2</w:t>
      </w:r>
    </w:p>
    <w:p w14:paraId="61BE2DA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7EA618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5ABFCD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420F8F8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6A03376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_join</w:t>
      </w:r>
    </w:p>
    <w:p w14:paraId="1871CEE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source object or multiple objects to join at once: 1 found</w:t>
      </w:r>
    </w:p>
    <w:p w14:paraId="611A3A6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join: 1 found, 2 total</w:t>
      </w:r>
    </w:p>
    <w:p w14:paraId="463F186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join: 1 found, 3 total</w:t>
      </w:r>
    </w:p>
    <w:p w14:paraId="7D98B80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join: 1 found, 4 total</w:t>
      </w:r>
    </w:p>
    <w:p w14:paraId="66D7F73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join:</w:t>
      </w:r>
    </w:p>
    <w:p w14:paraId="06341F1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4 objects converted to 1 polyline</w:t>
      </w:r>
    </w:p>
    <w:p w14:paraId="1899D04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FD9327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A71581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_extrude</w:t>
      </w:r>
    </w:p>
    <w:p w14:paraId="594E57C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wire frame density:  ISOLINES=4, Closed profiles creation mode = Solid</w:t>
      </w:r>
    </w:p>
    <w:p w14:paraId="2D8A682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extrude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_MO Closed profiles creation mode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SUrface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&lt;Solid&gt;: _SO</w:t>
      </w:r>
    </w:p>
    <w:p w14:paraId="31CB5BF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extrude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1 found</w:t>
      </w:r>
    </w:p>
    <w:p w14:paraId="6194EA5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extrude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 Specify opposite corner: 1 found (1 duplicate), 1 total</w:t>
      </w:r>
    </w:p>
    <w:p w14:paraId="28EF58B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 to extrude or [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012A113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height of extrusion or [Direction/Path/Taper angle/Expression] &lt;-600.0000&gt;: 30</w:t>
      </w:r>
    </w:p>
    <w:p w14:paraId="45E2093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0B889EB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133C6FC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presspull</w:t>
      </w:r>
      <w:proofErr w:type="spellEnd"/>
    </w:p>
    <w:p w14:paraId="1097D9D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 or bounded area:</w:t>
      </w:r>
    </w:p>
    <w:p w14:paraId="2C8DC73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5620008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[Multiple]:M</w:t>
      </w:r>
    </w:p>
    <w:p w14:paraId="24C08DA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0A067D3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selected, 2 total</w:t>
      </w:r>
    </w:p>
    <w:p w14:paraId="35FE2FA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7377B60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selected, 3 total</w:t>
      </w:r>
    </w:p>
    <w:p w14:paraId="528EC42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4A08844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selected, 4 total</w:t>
      </w:r>
    </w:p>
    <w:p w14:paraId="43C69B4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bounded area:</w:t>
      </w:r>
    </w:p>
    <w:p w14:paraId="353F378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</w:t>
      </w:r>
    </w:p>
    <w:p w14:paraId="5541F5E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extrusion height or [Multiple]:5</w:t>
      </w:r>
    </w:p>
    <w:p w14:paraId="5E82AFA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4 extrusion(s) created</w:t>
      </w:r>
    </w:p>
    <w:p w14:paraId="5699574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53B564A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</w:t>
      </w:r>
    </w:p>
    <w:p w14:paraId="70E3472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</w:t>
      </w:r>
    </w:p>
    <w:p w14:paraId="5A2DF0B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*Cancel*</w:t>
      </w:r>
    </w:p>
    <w:p w14:paraId="2F77BFC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005B48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_copy</w:t>
      </w:r>
    </w:p>
    <w:p w14:paraId="15EA5F9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</w:t>
      </w:r>
    </w:p>
    <w:p w14:paraId="5B626D4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6A0686C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 Copy mode = Multiple</w:t>
      </w:r>
    </w:p>
    <w:p w14:paraId="176D0ED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&lt;Displacement&gt;:</w:t>
      </w:r>
    </w:p>
    <w:p w14:paraId="4DDEBDF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Too many objects selected for INTERSECT</w:t>
      </w:r>
    </w:p>
    <w:p w14:paraId="752BB77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second point or [Array] &lt;use first point as displacement&gt;:</w:t>
      </w:r>
    </w:p>
    <w:p w14:paraId="2929B27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3FB114B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  &lt;Ortho off&gt;</w:t>
      </w:r>
    </w:p>
    <w:p w14:paraId="0773956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[Array/Exit/Undo] &lt;Exit&gt;: *Cancel*</w:t>
      </w:r>
    </w:p>
    <w:p w14:paraId="7836843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E7B84A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439DD85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Window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Lasso  Press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Spacebar to cycle options</w:t>
      </w:r>
    </w:p>
    <w:p w14:paraId="1982106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DBBDDC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1B37715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903AE8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_copy</w:t>
      </w:r>
    </w:p>
    <w:p w14:paraId="5D4A88E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*Cancel*</w:t>
      </w:r>
    </w:p>
    <w:p w14:paraId="0F72809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36BC4B6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_copy</w:t>
      </w:r>
    </w:p>
    <w:p w14:paraId="70A5250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</w:t>
      </w:r>
    </w:p>
    <w:p w14:paraId="0A8B48E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1C779B9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3399682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1F3E11D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 Copy mode = Multiple</w:t>
      </w:r>
    </w:p>
    <w:p w14:paraId="2B3E2A6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&lt;Displacement&gt;:</w:t>
      </w:r>
    </w:p>
    <w:p w14:paraId="0AECD8E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Too many objects selected for INTERSECT</w:t>
      </w:r>
    </w:p>
    <w:p w14:paraId="3B4AE87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43C429E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5788E14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39384B5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3FB053C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second point or [Array] &lt;use first point as displacement&gt;:</w:t>
      </w:r>
    </w:p>
    <w:p w14:paraId="6A8AD21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6AAA52D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2338A21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4EAF886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3F11944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[Array/Exit/Undo] &lt;Exit&gt;: *Cancel*</w:t>
      </w:r>
    </w:p>
    <w:p w14:paraId="413BABC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 1 found</w:t>
      </w:r>
    </w:p>
    <w:p w14:paraId="293A2D5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37EB1F7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  &lt;Ortho on&gt;</w:t>
      </w:r>
    </w:p>
    <w:p w14:paraId="52236B3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P</w:t>
      </w:r>
    </w:p>
    <w:p w14:paraId="33D57D1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PAN</w:t>
      </w:r>
    </w:p>
    <w:p w14:paraId="202CC03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6FD69DD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1771891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79A3E36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 1 found</w:t>
      </w:r>
    </w:p>
    <w:p w14:paraId="1F5705C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6884D7B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4B53709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*Cancel*</w:t>
      </w:r>
    </w:p>
    <w:p w14:paraId="5B1297F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735D7D8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64A696B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65F0B42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5E3B6B6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 1 found</w:t>
      </w:r>
    </w:p>
    <w:p w14:paraId="2893E2E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4C73756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046BDBF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Command: *Cancel*</w:t>
      </w:r>
    </w:p>
    <w:p w14:paraId="16D05A1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Automatic save to C:\Users\Abdullah\AppData\Local\Temp\ED project_1_14969_40ec7ac9.sv$ ...</w:t>
      </w:r>
    </w:p>
    <w:p w14:paraId="006E9E7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_copy</w:t>
      </w:r>
    </w:p>
    <w:p w14:paraId="2EC2365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Specify opposite corner: 3 found</w:t>
      </w:r>
    </w:p>
    <w:p w14:paraId="6BAB6BC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2A5314F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 Copy mode = Multiple</w:t>
      </w:r>
    </w:p>
    <w:p w14:paraId="50580B3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&lt;Displacement&gt;:</w:t>
      </w:r>
    </w:p>
    <w:p w14:paraId="5CB4164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03C66F1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6EA0970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21CEC0E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13CC5F2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226A215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5C8E1B3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52B5E1B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26A03AA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6BF74CC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[Array/Exit/Undo] &lt;Exit&gt;: *Cancel*</w:t>
      </w:r>
    </w:p>
    <w:p w14:paraId="3534B5E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_copy 1 found</w:t>
      </w:r>
    </w:p>
    <w:p w14:paraId="4233FAA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 Copy mode = Multiple</w:t>
      </w:r>
    </w:p>
    <w:p w14:paraId="5F247B1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&lt;Displacement&gt;:</w:t>
      </w:r>
    </w:p>
    <w:p w14:paraId="1592FCB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Checking 861 intersections...</w:t>
      </w:r>
    </w:p>
    <w:p w14:paraId="42F4FC4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  &lt;Ortho off&gt;</w:t>
      </w:r>
    </w:p>
    <w:p w14:paraId="4B7DF6F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3A7777A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143553E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5CE0746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second point or [Array] &lt;use first point as displacement&gt;:</w:t>
      </w:r>
    </w:p>
    <w:p w14:paraId="29DF333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72BCB8F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4D10E2D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Checking 780 intersections...</w:t>
      </w:r>
    </w:p>
    <w:p w14:paraId="1BDAA5A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[Array/Exit/Undo] &lt;Exit&gt;: *Cancel*</w:t>
      </w:r>
    </w:p>
    <w:p w14:paraId="4E4DF80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 1 found</w:t>
      </w:r>
    </w:p>
    <w:p w14:paraId="203103B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1367DE1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12C0000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6ACF01E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228925E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027FFC3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Command: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_.erase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1 found</w:t>
      </w:r>
    </w:p>
    <w:p w14:paraId="0974695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_copy</w:t>
      </w:r>
    </w:p>
    <w:p w14:paraId="51F8E81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Specify opposite corner: 3 found</w:t>
      </w:r>
    </w:p>
    <w:p w14:paraId="54EDC0B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4007AD1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 Copy mode = Multiple</w:t>
      </w:r>
    </w:p>
    <w:p w14:paraId="0188E99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&lt;Displacement&gt;:</w:t>
      </w:r>
    </w:p>
    <w:p w14:paraId="7C75CDD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  &lt;Ortho on&gt;</w:t>
      </w:r>
    </w:p>
    <w:p w14:paraId="4E67CE8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7F6C349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752978B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[Array/Exit/Undo] &lt;Exit&gt;: *Cancel*</w:t>
      </w:r>
    </w:p>
    <w:p w14:paraId="31EE5ED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_3drotate</w:t>
      </w:r>
    </w:p>
    <w:p w14:paraId="20BA3EF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positive angle in UCS:  ANGDIR=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counterclockwise  ANGBASE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=0</w:t>
      </w:r>
    </w:p>
    <w:p w14:paraId="240D8AA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Specify opposite corner: 3 found</w:t>
      </w:r>
    </w:p>
    <w:p w14:paraId="368D001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5A4A0B0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base point:</w:t>
      </w:r>
    </w:p>
    <w:p w14:paraId="6596427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** ROTATE **</w:t>
      </w:r>
    </w:p>
    <w:p w14:paraId="507FD1A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rotation angle or [Base point/Copy/Undo/Reference/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0851E28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_3drotate</w:t>
      </w:r>
    </w:p>
    <w:p w14:paraId="486C4EA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positive angle in UCS:  ANGDIR=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counterclockwise  ANGBASE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=0</w:t>
      </w:r>
    </w:p>
    <w:p w14:paraId="7E122EF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Specify opposite corner: 3 found</w:t>
      </w:r>
    </w:p>
    <w:p w14:paraId="1A9F97F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77958C0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point:</w:t>
      </w:r>
    </w:p>
    <w:p w14:paraId="3F2B178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** ROTATE **</w:t>
      </w:r>
    </w:p>
    <w:p w14:paraId="73328E7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rotation angle or [Base point/Copy/Undo/Reference/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]:</w:t>
      </w:r>
    </w:p>
    <w:p w14:paraId="758FCE0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8DF02D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3DROTATE</w:t>
      </w:r>
    </w:p>
    <w:p w14:paraId="0E7D8D9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positive angle in UCS:  ANGDIR=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counterclockwise  ANGBASE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=0</w:t>
      </w:r>
    </w:p>
    <w:p w14:paraId="01AC866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3 found</w:t>
      </w:r>
    </w:p>
    <w:p w14:paraId="52AD2D5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point: *Cancel*</w:t>
      </w:r>
    </w:p>
    <w:p w14:paraId="48CC4A9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</w:t>
      </w:r>
    </w:p>
    <w:p w14:paraId="60561E6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Specify opposite corner: 3 found</w:t>
      </w:r>
    </w:p>
    <w:p w14:paraId="62DA35C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684F037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3A45C29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21467E6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286B4E8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  &lt;Ortho off&gt;</w:t>
      </w:r>
    </w:p>
    <w:p w14:paraId="37B0F54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1ABE62E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14E54E6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3BFC888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second point or &lt;use first point as displacement&gt;:</w:t>
      </w:r>
    </w:p>
    <w:p w14:paraId="620E59B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5B95986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50DFEF9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 MOVE</w:t>
      </w:r>
    </w:p>
    <w:p w14:paraId="39F7A5D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*Cancel*</w:t>
      </w:r>
    </w:p>
    <w:p w14:paraId="6CA0DF3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72A1670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4FB3E9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solidedit</w:t>
      </w:r>
      <w:proofErr w:type="spellEnd"/>
    </w:p>
    <w:p w14:paraId="259D94E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Solids editing automatic checking:  SOLIDCHECK=1</w:t>
      </w:r>
    </w:p>
    <w:p w14:paraId="29663E8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solids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editing option [Face/Edge/Body/Undo/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_face</w:t>
      </w:r>
    </w:p>
    <w:p w14:paraId="5279AE5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 face editing option</w:t>
      </w:r>
    </w:p>
    <w:p w14:paraId="2123002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[Extrude/Move/Rotate/Offset/Taper/Delete/Copy/coLor/mAterial/Undo/eXit]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_move</w:t>
      </w:r>
    </w:p>
    <w:p w14:paraId="56C98DE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[Undo/Remove]: 1 face found.</w:t>
      </w:r>
    </w:p>
    <w:p w14:paraId="0D5546B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1B876B2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352643E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1807F07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03A13FF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5C1F3FF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35E6D0A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72DEBD2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660A728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39D79EB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1FEFF8B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54256D7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3AE4E75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Select faces or [Undo/Remove/ALL]:</w:t>
      </w:r>
    </w:p>
    <w:p w14:paraId="7A8BB32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5C656C2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 1 face found.</w:t>
      </w:r>
    </w:p>
    <w:p w14:paraId="39F33E5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43AB09C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13A2513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55134B0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603147E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 1 face found.</w:t>
      </w:r>
    </w:p>
    <w:p w14:paraId="5D9FF08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5BDC8C0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36F46F2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5A586AF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0D0BF94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1F67863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SOLIDEDIT command.</w:t>
      </w:r>
    </w:p>
    <w:p w14:paraId="6195C3C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498384A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base point or displacement:</w:t>
      </w:r>
    </w:p>
    <w:p w14:paraId="5585B83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second point of displacement: 200</w:t>
      </w:r>
    </w:p>
    <w:p w14:paraId="05F8E7E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Solid validation started.</w:t>
      </w:r>
    </w:p>
    <w:p w14:paraId="38E46AA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Solid validation completed.</w:t>
      </w:r>
    </w:p>
    <w:p w14:paraId="2DDD0A5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 face editing option</w:t>
      </w:r>
    </w:p>
    <w:p w14:paraId="13E2C53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[Extrude/Move/Rotate/Offset/Taper/Delete/Copy/coLor/mAterial/Undo/eXit]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*Cancel*</w:t>
      </w:r>
    </w:p>
    <w:p w14:paraId="0D547E5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Command: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_.erase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1 found</w:t>
      </w:r>
    </w:p>
    <w:p w14:paraId="5434C41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solidedit</w:t>
      </w:r>
      <w:proofErr w:type="spellEnd"/>
    </w:p>
    <w:p w14:paraId="07541CB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Solids editing automatic checking:  SOLIDCHECK=1</w:t>
      </w:r>
    </w:p>
    <w:p w14:paraId="40DEA1A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Enter a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solids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editing option [Face/Edge/Body/Undo/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_face</w:t>
      </w:r>
    </w:p>
    <w:p w14:paraId="37ED33B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Enter a face editing option</w:t>
      </w:r>
    </w:p>
    <w:p w14:paraId="21E6442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[Extrude/Move/Rotate/Offset/Taper/Delete/Copy/coLor/mAterial/Undo/eXit]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_move</w:t>
      </w:r>
    </w:p>
    <w:p w14:paraId="19D1875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[Undo/Remove]: 1 face found.</w:t>
      </w:r>
    </w:p>
    <w:p w14:paraId="164252D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faces or [Undo/Remove/ALL]:</w:t>
      </w:r>
    </w:p>
    <w:p w14:paraId="09712FC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base point or displacement:</w:t>
      </w:r>
    </w:p>
    <w:p w14:paraId="564333D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a second point of displacement: 200</w:t>
      </w:r>
    </w:p>
    <w:p w14:paraId="6B29C38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Solid validation started.</w:t>
      </w:r>
    </w:p>
    <w:p w14:paraId="3C3F2A3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Solid validation completed.</w:t>
      </w:r>
    </w:p>
    <w:p w14:paraId="5E43A33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Enter a face editing option</w:t>
      </w:r>
    </w:p>
    <w:p w14:paraId="63DAA03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[Extrude/Move/Rotate/Offset/Taper/Delete/Copy/coLor/mAterial/Undo/eXit] &lt;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eXit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&gt;: *Cancel*</w:t>
      </w:r>
    </w:p>
    <w:p w14:paraId="616C96C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</w:t>
      </w:r>
    </w:p>
    <w:p w14:paraId="1DE074B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Specify opposite corner: 2 found</w:t>
      </w:r>
    </w:p>
    <w:p w14:paraId="46EB051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4130524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75D1235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7346A21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77C6322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097E4F7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4DBA7D1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065DA96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5239C52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0D4CCA4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55F9A5B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6558459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067263F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second point or &lt;use first point as displacement&gt;:</w:t>
      </w:r>
    </w:p>
    <w:p w14:paraId="6D7281E0" w14:textId="1C4AD328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7D93661E" w14:textId="1D6B3BFF" w:rsidR="005025C1" w:rsidRPr="00B14ED7" w:rsidRDefault="005025C1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5025C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5E96ACC" wp14:editId="67367087">
            <wp:extent cx="5943600" cy="3133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6B9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1B44FAB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4051F75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2389E64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7C53CAF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359E672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18E7518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7D2E86A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7CF05E6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2C62760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5855BD1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6C43BBB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7D85940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088CB91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Resuming MOVE command.</w:t>
      </w:r>
    </w:p>
    <w:p w14:paraId="19A4AA0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5D1AA04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6182F12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776A0B3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A3DBAC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_copy</w:t>
      </w:r>
    </w:p>
    <w:p w14:paraId="6D32AD1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Specify opposite corner: 3 found</w:t>
      </w:r>
    </w:p>
    <w:p w14:paraId="4C266A6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78CCA36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Current settings:  Copy mode = Multiple</w:t>
      </w:r>
    </w:p>
    <w:p w14:paraId="5DA5397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mOde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] &lt;Displacement&gt;:</w:t>
      </w:r>
    </w:p>
    <w:p w14:paraId="2699D00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  &lt;Ortho off&gt;</w:t>
      </w:r>
    </w:p>
    <w:p w14:paraId="75CDD7C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74DB110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132A2F5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&gt;&gt;Enter new value for ORTHOMODE &lt;0&gt;:</w:t>
      </w:r>
    </w:p>
    <w:p w14:paraId="5467BE3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2AF8AC4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20F6F6E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COPY command.</w:t>
      </w:r>
    </w:p>
    <w:p w14:paraId="3D6A5867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[Array] &lt;use first point as displacement&gt;:</w:t>
      </w:r>
    </w:p>
    <w:p w14:paraId="33CE3D8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Checking 561 intersections...</w:t>
      </w:r>
    </w:p>
    <w:p w14:paraId="0A1A991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[Array/Exit/Undo] &lt;Exit&gt;: *Cancel*</w:t>
      </w:r>
    </w:p>
    <w:p w14:paraId="3970D52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6FABA60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70D2A5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Command: _-VIEW Enter an option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[?/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>Delete/Orthographic/Restore/Save/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sEttings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/Window]: _TOP</w:t>
      </w:r>
    </w:p>
    <w:p w14:paraId="6376403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rectang</w:t>
      </w:r>
      <w:proofErr w:type="spellEnd"/>
    </w:p>
    <w:p w14:paraId="4A8B157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first corner point or [Chamfer/Elevation/Fillet/Thickness/Width]:</w:t>
      </w:r>
    </w:p>
    <w:p w14:paraId="54C33DA3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Specify other corner point or [Area/Dimensions/Rotation]:</w:t>
      </w:r>
    </w:p>
    <w:p w14:paraId="350FF3E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 '.3DPAN2</w:t>
      </w:r>
    </w:p>
    <w:p w14:paraId="400CCA1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 RECTANG GROUP</w:t>
      </w:r>
    </w:p>
    <w:p w14:paraId="4F5DD40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rectang</w:t>
      </w:r>
      <w:proofErr w:type="spellEnd"/>
    </w:p>
    <w:p w14:paraId="5D9B21C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first corner point or [Chamfer/Elevation/Fillet/Thickness/Width]:</w:t>
      </w:r>
    </w:p>
    <w:p w14:paraId="236C7D7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other corner point or [Area/Dimensions/Rotation]:</w:t>
      </w:r>
    </w:p>
    <w:p w14:paraId="1416A08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4318B0B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</w:t>
      </w:r>
    </w:p>
    <w:p w14:paraId="253FF7E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_region</w:t>
      </w:r>
    </w:p>
    <w:p w14:paraId="2216453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Specify opposite corner: 1 found</w:t>
      </w:r>
    </w:p>
    <w:p w14:paraId="4B692E5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1D23624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loop extracted.</w:t>
      </w:r>
    </w:p>
    <w:p w14:paraId="717EDB4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1 Region created.</w:t>
      </w:r>
    </w:p>
    <w:p w14:paraId="2EDA23D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Automatic save to C:\Users\Abdullah\AppData\Local\Temp\ED project_1_631_d01d485e.sv$ ...</w:t>
      </w:r>
    </w:p>
    <w:p w14:paraId="1D7AB19E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 1 found</w:t>
      </w:r>
    </w:p>
    <w:p w14:paraId="06FCB2E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2767D36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 600</w:t>
      </w:r>
    </w:p>
    <w:p w14:paraId="5525286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</w:t>
      </w:r>
    </w:p>
    <w:p w14:paraId="0D8C9E9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 MOVE GROUP</w:t>
      </w:r>
    </w:p>
    <w:p w14:paraId="66ABC04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_u GROUP menu item menu item menu item menu item</w:t>
      </w:r>
    </w:p>
    <w:p w14:paraId="33944D7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Command: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_.zoom</w:t>
      </w:r>
      <w:proofErr w:type="gramEnd"/>
    </w:p>
    <w:p w14:paraId="5B6CD2A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corner of window, enter a scale factor (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nX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 xml:space="preserve"> or </w:t>
      </w:r>
      <w:proofErr w:type="spellStart"/>
      <w:r w:rsidRPr="00B14ED7">
        <w:rPr>
          <w:rFonts w:asciiTheme="majorBidi" w:hAnsiTheme="majorBidi" w:cstheme="majorBidi"/>
          <w:sz w:val="28"/>
          <w:szCs w:val="28"/>
        </w:rPr>
        <w:t>nXP</w:t>
      </w:r>
      <w:proofErr w:type="spellEnd"/>
      <w:r w:rsidRPr="00B14ED7">
        <w:rPr>
          <w:rFonts w:asciiTheme="majorBidi" w:hAnsiTheme="majorBidi" w:cstheme="majorBidi"/>
          <w:sz w:val="28"/>
          <w:szCs w:val="28"/>
        </w:rPr>
        <w:t>), or</w:t>
      </w:r>
    </w:p>
    <w:p w14:paraId="78D942C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[All/Center/Dynamic/Extents/Previous/Scale/Window/Object] &lt;real time&gt;: _e</w:t>
      </w:r>
    </w:p>
    <w:p w14:paraId="2BC7A26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</w:t>
      </w:r>
    </w:p>
    <w:p w14:paraId="24AEBA0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</w:t>
      </w:r>
    </w:p>
    <w:p w14:paraId="5E22E87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Select objects:</w:t>
      </w:r>
    </w:p>
    <w:p w14:paraId="7C3C31B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2C4BD3D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740B4FF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7108E8DD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7DDA509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3B5340E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03EE65E5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6BC7B29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671B5818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1F0F79B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2FBC678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69DB5810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  &lt;Ortho on&gt; 600</w:t>
      </w:r>
    </w:p>
    <w:p w14:paraId="0EA9C38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 w:rsidRPr="00B14ED7">
        <w:rPr>
          <w:rFonts w:asciiTheme="majorBidi" w:hAnsiTheme="majorBidi" w:cstheme="majorBidi"/>
          <w:sz w:val="28"/>
          <w:szCs w:val="28"/>
        </w:rPr>
        <w:t>.QUICKPROPERTIES</w:t>
      </w:r>
      <w:proofErr w:type="gramEnd"/>
    </w:p>
    <w:p w14:paraId="21BE9C8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*Cancel*</w:t>
      </w:r>
    </w:p>
    <w:p w14:paraId="2887F7B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Crossing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Lasso  Press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Spacebar to cycle options</w:t>
      </w:r>
    </w:p>
    <w:p w14:paraId="0337911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 xml:space="preserve">Command: </w:t>
      </w:r>
      <w:proofErr w:type="gramStart"/>
      <w:r w:rsidRPr="00B14ED7">
        <w:rPr>
          <w:rFonts w:asciiTheme="majorBidi" w:hAnsiTheme="majorBidi" w:cstheme="majorBidi"/>
          <w:sz w:val="28"/>
          <w:szCs w:val="28"/>
        </w:rPr>
        <w:t>_.erase</w:t>
      </w:r>
      <w:proofErr w:type="gramEnd"/>
      <w:r w:rsidRPr="00B14ED7">
        <w:rPr>
          <w:rFonts w:asciiTheme="majorBidi" w:hAnsiTheme="majorBidi" w:cstheme="majorBidi"/>
          <w:sz w:val="28"/>
          <w:szCs w:val="28"/>
        </w:rPr>
        <w:t xml:space="preserve"> 1 found</w:t>
      </w:r>
    </w:p>
    <w:p w14:paraId="3FD3D8E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</w:t>
      </w:r>
    </w:p>
    <w:p w14:paraId="3D3597E6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1 found</w:t>
      </w:r>
    </w:p>
    <w:p w14:paraId="4C1114F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*Cancel*</w:t>
      </w:r>
    </w:p>
    <w:p w14:paraId="0822F21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Command: _move</w:t>
      </w:r>
    </w:p>
    <w:p w14:paraId="3FAEDDA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Specify opposite corner: *Cancel*</w:t>
      </w:r>
    </w:p>
    <w:p w14:paraId="327A784C" w14:textId="0AC8DFEC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0 found</w:t>
      </w:r>
    </w:p>
    <w:p w14:paraId="57432272" w14:textId="4260F2AE" w:rsidR="005025C1" w:rsidRDefault="005025C1" w:rsidP="00F45C3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59F7E07F" w14:textId="156C572F" w:rsidR="005025C1" w:rsidRPr="00B14ED7" w:rsidRDefault="005025C1" w:rsidP="00F45C33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1F65B9F4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lastRenderedPageBreak/>
        <w:t>Select objects:</w:t>
      </w:r>
    </w:p>
    <w:p w14:paraId="1C9B7DE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143A3D4C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 Specify opposite corner: 3 found</w:t>
      </w:r>
    </w:p>
    <w:p w14:paraId="194E446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6AA41629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33F319C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Select objects:</w:t>
      </w:r>
    </w:p>
    <w:p w14:paraId="1031D7CB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base point or [Displacement] &lt;Displacement&gt;:</w:t>
      </w:r>
    </w:p>
    <w:p w14:paraId="6330460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  &lt;Ortho off&gt;</w:t>
      </w:r>
    </w:p>
    <w:p w14:paraId="4DFC99F2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6EAAB35A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25AF66C1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5505B2AF" w14:textId="77777777" w:rsidR="00F45C33" w:rsidRPr="00B14ED7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56A4C2BB" w14:textId="00C4373F" w:rsidR="00F45C33" w:rsidRDefault="00F45C33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Resuming MOVE command.</w:t>
      </w:r>
    </w:p>
    <w:p w14:paraId="02882643" w14:textId="3C307890" w:rsidR="00685D95" w:rsidRPr="00B14ED7" w:rsidRDefault="00685D95" w:rsidP="00F45C33">
      <w:pPr>
        <w:ind w:left="360"/>
        <w:rPr>
          <w:rFonts w:asciiTheme="majorBidi" w:hAnsiTheme="majorBidi" w:cstheme="majorBidi"/>
          <w:sz w:val="28"/>
          <w:szCs w:val="28"/>
        </w:rPr>
      </w:pPr>
      <w:r w:rsidRPr="00B14ED7">
        <w:rPr>
          <w:rFonts w:asciiTheme="majorBidi" w:hAnsiTheme="majorBidi" w:cstheme="majorBidi"/>
          <w:sz w:val="28"/>
          <w:szCs w:val="28"/>
        </w:rPr>
        <w:t>Specify second point or &lt;use first point as displacement&gt;:</w:t>
      </w:r>
    </w:p>
    <w:p w14:paraId="110D87AF" w14:textId="569449FD" w:rsidR="002C6EE7" w:rsidRDefault="00B14ED7" w:rsidP="00B14ED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 </w:t>
      </w:r>
      <w:r w:rsidR="00EE36D9">
        <w:rPr>
          <w:noProof/>
        </w:rPr>
        <w:drawing>
          <wp:inline distT="0" distB="0" distL="0" distR="0" wp14:anchorId="1ABD89EC" wp14:editId="51B26936">
            <wp:extent cx="6982691" cy="52370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334" cy="524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5A36" w14:textId="737C8149" w:rsidR="00685D95" w:rsidRPr="00685D95" w:rsidRDefault="00685D95" w:rsidP="00685D95">
      <w:pPr>
        <w:rPr>
          <w:rFonts w:asciiTheme="majorBidi" w:hAnsiTheme="majorBidi" w:cstheme="majorBidi"/>
          <w:sz w:val="28"/>
          <w:szCs w:val="28"/>
        </w:rPr>
      </w:pPr>
    </w:p>
    <w:p w14:paraId="0A78CC27" w14:textId="573CA6BE" w:rsidR="00685D95" w:rsidRPr="00685D95" w:rsidRDefault="00685D95" w:rsidP="00685D95">
      <w:pPr>
        <w:rPr>
          <w:rFonts w:asciiTheme="majorBidi" w:hAnsiTheme="majorBidi" w:cstheme="majorBidi"/>
          <w:sz w:val="28"/>
          <w:szCs w:val="28"/>
        </w:rPr>
      </w:pPr>
    </w:p>
    <w:p w14:paraId="4CD5B82A" w14:textId="3E0707BD" w:rsidR="00685D95" w:rsidRPr="00685D95" w:rsidRDefault="00685D95" w:rsidP="00685D95">
      <w:pPr>
        <w:rPr>
          <w:rFonts w:asciiTheme="majorBidi" w:hAnsiTheme="majorBidi" w:cstheme="majorBidi"/>
          <w:sz w:val="28"/>
          <w:szCs w:val="28"/>
        </w:rPr>
      </w:pPr>
    </w:p>
    <w:p w14:paraId="75E9D39F" w14:textId="77777777" w:rsidR="00685D95" w:rsidRDefault="00685D95" w:rsidP="00685D95">
      <w:pPr>
        <w:tabs>
          <w:tab w:val="left" w:pos="4069"/>
        </w:tabs>
        <w:rPr>
          <w:rFonts w:asciiTheme="majorBidi" w:hAnsiTheme="majorBidi" w:cstheme="majorBidi"/>
          <w:sz w:val="28"/>
          <w:szCs w:val="28"/>
        </w:rPr>
      </w:pPr>
    </w:p>
    <w:p w14:paraId="1DFB31E2" w14:textId="3BF08470" w:rsidR="00685D95" w:rsidRPr="00685D95" w:rsidRDefault="00685D95" w:rsidP="00685D95">
      <w:pPr>
        <w:tabs>
          <w:tab w:val="left" w:pos="4069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</w:t>
      </w:r>
      <w:r w:rsidRPr="00685D95">
        <w:rPr>
          <w:rFonts w:asciiTheme="majorBidi" w:hAnsiTheme="majorBidi" w:cstheme="majorBidi"/>
          <w:b/>
          <w:bCs/>
          <w:sz w:val="72"/>
          <w:szCs w:val="72"/>
        </w:rPr>
        <w:t xml:space="preserve">THE END </w:t>
      </w:r>
    </w:p>
    <w:sectPr w:rsidR="00685D95" w:rsidRPr="00685D95">
      <w:pgSz w:w="12240" w:h="15840"/>
      <w:pgMar w:top="1440" w:right="1440" w:bottom="1440" w:left="1440" w:header="720" w:footer="720" w:gutter="0"/>
      <w:pgBorders w:offsetFrom="page">
        <w:top w:val="threeDEngrave" w:sz="24" w:space="24" w:color="ED7D31" w:themeColor="accent2"/>
        <w:left w:val="threeDEngrave" w:sz="24" w:space="24" w:color="ED7D31" w:themeColor="accent2"/>
        <w:bottom w:val="threeDEmboss" w:sz="24" w:space="24" w:color="ED7D31" w:themeColor="accent2"/>
        <w:right w:val="threeDEmboss" w:sz="2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A9F0" w14:textId="77777777" w:rsidR="00524817" w:rsidRDefault="00524817">
      <w:pPr>
        <w:spacing w:line="240" w:lineRule="auto"/>
      </w:pPr>
      <w:r>
        <w:separator/>
      </w:r>
    </w:p>
  </w:endnote>
  <w:endnote w:type="continuationSeparator" w:id="0">
    <w:p w14:paraId="25EE6126" w14:textId="77777777" w:rsidR="00524817" w:rsidRDefault="00524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dtSymbols">
    <w:panose1 w:val="020005000000000200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MGD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B827D" w14:textId="77777777" w:rsidR="00524817" w:rsidRDefault="00524817">
      <w:pPr>
        <w:spacing w:after="0"/>
      </w:pPr>
      <w:r>
        <w:separator/>
      </w:r>
    </w:p>
  </w:footnote>
  <w:footnote w:type="continuationSeparator" w:id="0">
    <w:p w14:paraId="5F469BFA" w14:textId="77777777" w:rsidR="00524817" w:rsidRDefault="005248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5C61"/>
    <w:multiLevelType w:val="multilevel"/>
    <w:tmpl w:val="180A5C61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74C37AA"/>
    <w:multiLevelType w:val="multilevel"/>
    <w:tmpl w:val="574C3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286860">
    <w:abstractNumId w:val="0"/>
  </w:num>
  <w:num w:numId="2" w16cid:durableId="75112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70"/>
    <w:rsid w:val="00026F6F"/>
    <w:rsid w:val="00035080"/>
    <w:rsid w:val="000575EB"/>
    <w:rsid w:val="0007194C"/>
    <w:rsid w:val="000A2FD9"/>
    <w:rsid w:val="000E31BA"/>
    <w:rsid w:val="000E3C30"/>
    <w:rsid w:val="00102660"/>
    <w:rsid w:val="001119A1"/>
    <w:rsid w:val="001518E7"/>
    <w:rsid w:val="00175859"/>
    <w:rsid w:val="00191AD0"/>
    <w:rsid w:val="00195BD4"/>
    <w:rsid w:val="001B1157"/>
    <w:rsid w:val="001B14CA"/>
    <w:rsid w:val="001D4D8C"/>
    <w:rsid w:val="001F3354"/>
    <w:rsid w:val="002044B3"/>
    <w:rsid w:val="002104B9"/>
    <w:rsid w:val="0022715D"/>
    <w:rsid w:val="00231BAF"/>
    <w:rsid w:val="002517CE"/>
    <w:rsid w:val="00253DEC"/>
    <w:rsid w:val="00294A4E"/>
    <w:rsid w:val="002A09BD"/>
    <w:rsid w:val="002A35BF"/>
    <w:rsid w:val="002A370F"/>
    <w:rsid w:val="002B040A"/>
    <w:rsid w:val="002B1D16"/>
    <w:rsid w:val="002C6EE7"/>
    <w:rsid w:val="002C7926"/>
    <w:rsid w:val="002F140F"/>
    <w:rsid w:val="002F47C2"/>
    <w:rsid w:val="002F7CFC"/>
    <w:rsid w:val="00302BEE"/>
    <w:rsid w:val="00313DE4"/>
    <w:rsid w:val="00325108"/>
    <w:rsid w:val="00327514"/>
    <w:rsid w:val="00354A08"/>
    <w:rsid w:val="00377D86"/>
    <w:rsid w:val="003B58C7"/>
    <w:rsid w:val="003E3AAE"/>
    <w:rsid w:val="003E4191"/>
    <w:rsid w:val="003F150B"/>
    <w:rsid w:val="003F629E"/>
    <w:rsid w:val="00400B96"/>
    <w:rsid w:val="00403CDA"/>
    <w:rsid w:val="00405FFE"/>
    <w:rsid w:val="004067EA"/>
    <w:rsid w:val="004321F0"/>
    <w:rsid w:val="00453A8E"/>
    <w:rsid w:val="004540FC"/>
    <w:rsid w:val="00454107"/>
    <w:rsid w:val="004559E5"/>
    <w:rsid w:val="004601D4"/>
    <w:rsid w:val="004722D0"/>
    <w:rsid w:val="004738C2"/>
    <w:rsid w:val="00480AA3"/>
    <w:rsid w:val="00496607"/>
    <w:rsid w:val="00497701"/>
    <w:rsid w:val="004A02AA"/>
    <w:rsid w:val="004A2C6B"/>
    <w:rsid w:val="004A7AE0"/>
    <w:rsid w:val="004C412F"/>
    <w:rsid w:val="004E07C8"/>
    <w:rsid w:val="004E2670"/>
    <w:rsid w:val="004F4D86"/>
    <w:rsid w:val="00500086"/>
    <w:rsid w:val="005025C1"/>
    <w:rsid w:val="0050355C"/>
    <w:rsid w:val="00507FE8"/>
    <w:rsid w:val="00524817"/>
    <w:rsid w:val="00564D93"/>
    <w:rsid w:val="0057578F"/>
    <w:rsid w:val="00586C23"/>
    <w:rsid w:val="00587B3A"/>
    <w:rsid w:val="005B7533"/>
    <w:rsid w:val="005C4E7E"/>
    <w:rsid w:val="005C6587"/>
    <w:rsid w:val="005D638D"/>
    <w:rsid w:val="005D6A12"/>
    <w:rsid w:val="005F0691"/>
    <w:rsid w:val="005F761D"/>
    <w:rsid w:val="0062738D"/>
    <w:rsid w:val="00634E8D"/>
    <w:rsid w:val="0063669F"/>
    <w:rsid w:val="00640722"/>
    <w:rsid w:val="00647770"/>
    <w:rsid w:val="00647DE1"/>
    <w:rsid w:val="00655CFB"/>
    <w:rsid w:val="00661FBD"/>
    <w:rsid w:val="00662D9F"/>
    <w:rsid w:val="006835AF"/>
    <w:rsid w:val="0068368B"/>
    <w:rsid w:val="00685D95"/>
    <w:rsid w:val="0069225A"/>
    <w:rsid w:val="00695E44"/>
    <w:rsid w:val="006A340B"/>
    <w:rsid w:val="006A64C9"/>
    <w:rsid w:val="006B0EA0"/>
    <w:rsid w:val="006C141E"/>
    <w:rsid w:val="006C46E8"/>
    <w:rsid w:val="006D78EB"/>
    <w:rsid w:val="0070603E"/>
    <w:rsid w:val="00733F71"/>
    <w:rsid w:val="00737630"/>
    <w:rsid w:val="007445A1"/>
    <w:rsid w:val="0074559F"/>
    <w:rsid w:val="00765B86"/>
    <w:rsid w:val="00792368"/>
    <w:rsid w:val="007953E2"/>
    <w:rsid w:val="007B5ADB"/>
    <w:rsid w:val="007B7E37"/>
    <w:rsid w:val="007C3D3F"/>
    <w:rsid w:val="007D6364"/>
    <w:rsid w:val="007E0AD1"/>
    <w:rsid w:val="007E6304"/>
    <w:rsid w:val="007E797A"/>
    <w:rsid w:val="007F1E47"/>
    <w:rsid w:val="00800210"/>
    <w:rsid w:val="00815C07"/>
    <w:rsid w:val="00823D3F"/>
    <w:rsid w:val="0085764F"/>
    <w:rsid w:val="008671B3"/>
    <w:rsid w:val="008727BF"/>
    <w:rsid w:val="00876557"/>
    <w:rsid w:val="0089117A"/>
    <w:rsid w:val="008A1F6B"/>
    <w:rsid w:val="008C4B31"/>
    <w:rsid w:val="008C50B3"/>
    <w:rsid w:val="008D0908"/>
    <w:rsid w:val="009510B9"/>
    <w:rsid w:val="00954AC8"/>
    <w:rsid w:val="00984FF5"/>
    <w:rsid w:val="009B4166"/>
    <w:rsid w:val="009C0DDF"/>
    <w:rsid w:val="009C3CAA"/>
    <w:rsid w:val="009C52B2"/>
    <w:rsid w:val="009D567B"/>
    <w:rsid w:val="009F3C16"/>
    <w:rsid w:val="00A14340"/>
    <w:rsid w:val="00A149CD"/>
    <w:rsid w:val="00A20FB6"/>
    <w:rsid w:val="00A322A7"/>
    <w:rsid w:val="00A3469E"/>
    <w:rsid w:val="00A62358"/>
    <w:rsid w:val="00A7535E"/>
    <w:rsid w:val="00A97331"/>
    <w:rsid w:val="00AB4395"/>
    <w:rsid w:val="00AB4398"/>
    <w:rsid w:val="00AB4757"/>
    <w:rsid w:val="00AB4887"/>
    <w:rsid w:val="00AD56B4"/>
    <w:rsid w:val="00AD637A"/>
    <w:rsid w:val="00AF316F"/>
    <w:rsid w:val="00AF390E"/>
    <w:rsid w:val="00AF45EF"/>
    <w:rsid w:val="00B125E0"/>
    <w:rsid w:val="00B14ED7"/>
    <w:rsid w:val="00B21A54"/>
    <w:rsid w:val="00B30ADA"/>
    <w:rsid w:val="00B36769"/>
    <w:rsid w:val="00B648ED"/>
    <w:rsid w:val="00B851A8"/>
    <w:rsid w:val="00B90060"/>
    <w:rsid w:val="00BD6DCD"/>
    <w:rsid w:val="00BF0FC1"/>
    <w:rsid w:val="00C0335D"/>
    <w:rsid w:val="00C2601A"/>
    <w:rsid w:val="00C2602F"/>
    <w:rsid w:val="00C26FAE"/>
    <w:rsid w:val="00C31A05"/>
    <w:rsid w:val="00C42ADB"/>
    <w:rsid w:val="00C47C98"/>
    <w:rsid w:val="00C95F17"/>
    <w:rsid w:val="00CD28DE"/>
    <w:rsid w:val="00CE4DC5"/>
    <w:rsid w:val="00D23303"/>
    <w:rsid w:val="00D262E2"/>
    <w:rsid w:val="00D63C04"/>
    <w:rsid w:val="00D7179A"/>
    <w:rsid w:val="00D80C76"/>
    <w:rsid w:val="00D87A21"/>
    <w:rsid w:val="00DB33F8"/>
    <w:rsid w:val="00DC75EC"/>
    <w:rsid w:val="00E1486B"/>
    <w:rsid w:val="00E41B2A"/>
    <w:rsid w:val="00E45707"/>
    <w:rsid w:val="00E62471"/>
    <w:rsid w:val="00E635FA"/>
    <w:rsid w:val="00E67587"/>
    <w:rsid w:val="00E81B5C"/>
    <w:rsid w:val="00E86836"/>
    <w:rsid w:val="00EB2BDE"/>
    <w:rsid w:val="00EB3838"/>
    <w:rsid w:val="00ED25EC"/>
    <w:rsid w:val="00EE36D9"/>
    <w:rsid w:val="00EE605D"/>
    <w:rsid w:val="00F01647"/>
    <w:rsid w:val="00F25C73"/>
    <w:rsid w:val="00F25D6E"/>
    <w:rsid w:val="00F25EAE"/>
    <w:rsid w:val="00F358B7"/>
    <w:rsid w:val="00F36949"/>
    <w:rsid w:val="00F430DD"/>
    <w:rsid w:val="00F45C33"/>
    <w:rsid w:val="00F90142"/>
    <w:rsid w:val="00F90DD2"/>
    <w:rsid w:val="00F913C7"/>
    <w:rsid w:val="00FA5532"/>
    <w:rsid w:val="00FC3641"/>
    <w:rsid w:val="00FE4B4F"/>
    <w:rsid w:val="00FF2CAF"/>
    <w:rsid w:val="2FBF048D"/>
    <w:rsid w:val="71C7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C3BFE1"/>
  <w15:docId w15:val="{7D8CDDB2-C553-423D-9B05-AB1AF2BF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4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ais%20Nadeem\OneDrive\Desktop\Cour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4C8D01-C8AB-4A1B-9D82-0A5319C8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</Template>
  <TotalTime>83</TotalTime>
  <Pages>56</Pages>
  <Words>6407</Words>
  <Characters>36522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PROJECT REPORT</vt:lpstr>
    </vt:vector>
  </TitlesOfParts>
  <Company/>
  <LinksUpToDate>false</LinksUpToDate>
  <CharactersWithSpaces>42844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PROJECT REPORT</dc:title>
  <dc:creator>ENGINEERING DRAWING</dc:creator>
  <cp:lastModifiedBy>Abdullah Iqbal</cp:lastModifiedBy>
  <cp:revision>8</cp:revision>
  <dcterms:created xsi:type="dcterms:W3CDTF">2022-07-17T14:59:00Z</dcterms:created>
  <dcterms:modified xsi:type="dcterms:W3CDTF">2023-09-24T10:54:00Z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61D6FE51401247FEB44C0ED7F76FBA15</vt:lpwstr>
  </property>
</Properties>
</file>